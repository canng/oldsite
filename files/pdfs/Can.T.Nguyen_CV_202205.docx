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E27F" w14:textId="646EFC7E" w:rsidR="00B703F2" w:rsidRPr="00B324D6" w:rsidRDefault="001C6333" w:rsidP="008D0D4B">
      <w:pPr>
        <w:pStyle w:val="StyleNameBodyTimesNewRoman"/>
        <w:rPr>
          <w:rFonts w:ascii="Linux Libertine" w:hAnsi="Linux Libertine" w:cs="Linux Libertine"/>
        </w:rPr>
      </w:pPr>
      <w:r w:rsidRPr="00B324D6">
        <w:rPr>
          <w:rFonts w:ascii="Linux Libertine" w:hAnsi="Linux Libertine" w:cs="Linux Libertine"/>
        </w:rPr>
        <w:t>Can Trong Nguyen</w:t>
      </w:r>
    </w:p>
    <w:p w14:paraId="3486F1C9" w14:textId="77777777" w:rsidR="00F376E5" w:rsidRPr="00B324D6" w:rsidRDefault="00F376E5">
      <w:pPr>
        <w:rPr>
          <w:rStyle w:val="StyleBodyTimesNewRoman"/>
          <w:rFonts w:ascii="Linux Libertine" w:hAnsi="Linux Libertine" w:cs="Linux Libertine"/>
          <w:sz w:val="24"/>
          <w:szCs w:val="32"/>
        </w:rPr>
      </w:pPr>
    </w:p>
    <w:tbl>
      <w:tblPr>
        <w:tblStyle w:val="TableGrid"/>
        <w:tblW w:w="5246" w:type="pct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52"/>
        <w:gridCol w:w="3968"/>
      </w:tblGrid>
      <w:tr w:rsidR="00F376E5" w:rsidRPr="00B324D6" w14:paraId="66F7483F" w14:textId="77777777" w:rsidTr="00CA0583">
        <w:tc>
          <w:tcPr>
            <w:tcW w:w="2848" w:type="pct"/>
          </w:tcPr>
          <w:p w14:paraId="52E97F68" w14:textId="77777777" w:rsidR="00B324D6" w:rsidRPr="00B324D6" w:rsidRDefault="00B324D6" w:rsidP="000A3ED8">
            <w:pPr>
              <w:pStyle w:val="StyleBodyTimesNewRomanRight"/>
              <w:spacing w:line="22" w:lineRule="atLeast"/>
              <w:jc w:val="left"/>
              <w:rPr>
                <w:rFonts w:cs="Linux Libertine"/>
                <w:szCs w:val="22"/>
              </w:rPr>
            </w:pPr>
            <w:r w:rsidRPr="00B324D6">
              <w:rPr>
                <w:rFonts w:cs="Linux Libertine"/>
                <w:szCs w:val="22"/>
              </w:rPr>
              <w:t>The Joint Graduate School of Energy and Environment</w:t>
            </w:r>
          </w:p>
          <w:p w14:paraId="62C99265" w14:textId="77777777" w:rsidR="00B324D6" w:rsidRPr="00B324D6" w:rsidRDefault="00B324D6" w:rsidP="000A3ED8">
            <w:pPr>
              <w:pStyle w:val="StyleBodyTimesNewRomanRight"/>
              <w:spacing w:line="22" w:lineRule="atLeast"/>
              <w:jc w:val="left"/>
              <w:rPr>
                <w:rFonts w:cs="Linux Libertine"/>
                <w:szCs w:val="22"/>
              </w:rPr>
            </w:pPr>
            <w:r w:rsidRPr="00B324D6">
              <w:rPr>
                <w:rFonts w:cs="Linux Libertine"/>
                <w:szCs w:val="22"/>
              </w:rPr>
              <w:t>King Mongkut’s University of Technology</w:t>
            </w:r>
          </w:p>
          <w:p w14:paraId="3D522328" w14:textId="77777777" w:rsidR="002A54EA" w:rsidRDefault="00B324D6" w:rsidP="000A3ED8">
            <w:pPr>
              <w:pStyle w:val="StyleBodyTimesNewRomanRight"/>
              <w:spacing w:line="22" w:lineRule="atLeast"/>
              <w:jc w:val="left"/>
              <w:rPr>
                <w:rFonts w:cs="Linux Libertine"/>
                <w:szCs w:val="22"/>
              </w:rPr>
            </w:pPr>
            <w:r w:rsidRPr="00B324D6">
              <w:rPr>
                <w:rFonts w:cs="Linux Libertine"/>
                <w:szCs w:val="22"/>
              </w:rPr>
              <w:t xml:space="preserve">126 </w:t>
            </w:r>
            <w:proofErr w:type="spellStart"/>
            <w:r w:rsidRPr="00B324D6">
              <w:rPr>
                <w:rFonts w:cs="Linux Libertine"/>
                <w:szCs w:val="22"/>
              </w:rPr>
              <w:t>Pracha</w:t>
            </w:r>
            <w:proofErr w:type="spellEnd"/>
            <w:r w:rsidRPr="00B324D6">
              <w:rPr>
                <w:rFonts w:cs="Linux Libertine"/>
                <w:szCs w:val="22"/>
              </w:rPr>
              <w:t xml:space="preserve"> </w:t>
            </w:r>
            <w:proofErr w:type="spellStart"/>
            <w:r w:rsidRPr="00B324D6">
              <w:rPr>
                <w:rFonts w:cs="Linux Libertine"/>
                <w:szCs w:val="22"/>
              </w:rPr>
              <w:t>Uthit</w:t>
            </w:r>
            <w:proofErr w:type="spellEnd"/>
            <w:r w:rsidRPr="00B324D6">
              <w:rPr>
                <w:rFonts w:cs="Linux Libertine"/>
                <w:szCs w:val="22"/>
              </w:rPr>
              <w:t xml:space="preserve"> Rd., </w:t>
            </w:r>
          </w:p>
          <w:p w14:paraId="6A020FD2" w14:textId="5861DC6D" w:rsidR="00B324D6" w:rsidRPr="00B324D6" w:rsidRDefault="00B324D6" w:rsidP="000A3ED8">
            <w:pPr>
              <w:pStyle w:val="StyleBodyTimesNewRomanRight"/>
              <w:spacing w:line="22" w:lineRule="atLeast"/>
              <w:jc w:val="left"/>
              <w:rPr>
                <w:rFonts w:cs="Linux Libertine"/>
                <w:szCs w:val="22"/>
              </w:rPr>
            </w:pPr>
            <w:proofErr w:type="spellStart"/>
            <w:r w:rsidRPr="00B324D6">
              <w:rPr>
                <w:rFonts w:cs="Linux Libertine"/>
                <w:szCs w:val="22"/>
              </w:rPr>
              <w:t>Bangmod</w:t>
            </w:r>
            <w:proofErr w:type="spellEnd"/>
            <w:r w:rsidRPr="00B324D6">
              <w:rPr>
                <w:rFonts w:cs="Linux Libertine"/>
                <w:szCs w:val="22"/>
              </w:rPr>
              <w:t xml:space="preserve">, Thung </w:t>
            </w:r>
            <w:proofErr w:type="spellStart"/>
            <w:r w:rsidRPr="00B324D6">
              <w:rPr>
                <w:rFonts w:cs="Linux Libertine"/>
                <w:szCs w:val="22"/>
              </w:rPr>
              <w:t>Khru</w:t>
            </w:r>
            <w:proofErr w:type="spellEnd"/>
            <w:r w:rsidRPr="00B324D6">
              <w:rPr>
                <w:rFonts w:cs="Linux Libertine"/>
                <w:szCs w:val="22"/>
              </w:rPr>
              <w:t xml:space="preserve">, </w:t>
            </w:r>
          </w:p>
          <w:p w14:paraId="07F5B509" w14:textId="23B9D5BC" w:rsidR="00101BC1" w:rsidRPr="00B324D6" w:rsidRDefault="00B324D6" w:rsidP="000A3ED8">
            <w:pPr>
              <w:widowControl w:val="0"/>
              <w:spacing w:line="22" w:lineRule="atLeast"/>
              <w:rPr>
                <w:rFonts w:ascii="Linux Libertine" w:hAnsi="Linux Libertine" w:cs="Linux Libertine"/>
              </w:rPr>
            </w:pPr>
            <w:r w:rsidRPr="00B324D6">
              <w:rPr>
                <w:rFonts w:ascii="Linux Libertine" w:hAnsi="Linux Libertine" w:cs="Linux Libertine"/>
                <w:sz w:val="22"/>
                <w:szCs w:val="28"/>
              </w:rPr>
              <w:t>Bangkok 10140, Thailand</w:t>
            </w:r>
            <w:r w:rsidR="00101BC1" w:rsidRPr="00B324D6">
              <w:rPr>
                <w:rFonts w:ascii="Linux Libertine" w:hAnsi="Linux Libertine" w:cs="Linux Libertine"/>
                <w:sz w:val="22"/>
                <w:szCs w:val="28"/>
              </w:rPr>
              <w:t xml:space="preserve"> </w:t>
            </w:r>
          </w:p>
        </w:tc>
        <w:tc>
          <w:tcPr>
            <w:tcW w:w="2152" w:type="pct"/>
          </w:tcPr>
          <w:p w14:paraId="5E0AE58F" w14:textId="51856E21" w:rsidR="002A54EA" w:rsidRPr="002A54EA" w:rsidRDefault="002A54EA" w:rsidP="000A3ED8">
            <w:pPr>
              <w:widowControl w:val="0"/>
              <w:spacing w:line="22" w:lineRule="atLeast"/>
              <w:jc w:val="right"/>
              <w:rPr>
                <w:rStyle w:val="StyleBodyTimesNewRoman"/>
                <w:rFonts w:ascii="Linux Libertine" w:hAnsi="Linux Libertine" w:cs="Linux Libertine"/>
                <w:sz w:val="22"/>
                <w:szCs w:val="22"/>
              </w:rPr>
            </w:pPr>
            <w:r w:rsidRPr="009C1ED2">
              <w:rPr>
                <w:rFonts w:ascii="Linux Libertine" w:hAnsi="Linux Libertine" w:cs="Linux Libertine"/>
                <w:b/>
                <w:bCs/>
                <w:sz w:val="22"/>
                <w:szCs w:val="22"/>
              </w:rPr>
              <w:t>Email</w:t>
            </w:r>
            <w:r>
              <w:rPr>
                <w:rFonts w:ascii="Linux Libertine" w:hAnsi="Linux Libertine" w:cs="Linux Libertine"/>
                <w:sz w:val="22"/>
                <w:szCs w:val="22"/>
              </w:rPr>
              <w:t xml:space="preserve">: </w:t>
            </w:r>
            <w:hyperlink r:id="rId7" w:history="1">
              <w:r w:rsidRPr="00F85D33">
                <w:rPr>
                  <w:rStyle w:val="Hyperlink"/>
                  <w:rFonts w:ascii="Linux Libertine" w:hAnsi="Linux Libertine" w:cs="Linux Libertine"/>
                  <w:sz w:val="22"/>
                  <w:szCs w:val="22"/>
                </w:rPr>
                <w:t>trongcan.ng@gmail.com</w:t>
              </w:r>
            </w:hyperlink>
          </w:p>
          <w:p w14:paraId="2297CF6F" w14:textId="39DC60DB" w:rsidR="00F376E5" w:rsidRDefault="002A1E9F" w:rsidP="000A3ED8">
            <w:pPr>
              <w:pStyle w:val="StyleBodyTimesNewRomanRight"/>
              <w:spacing w:line="22" w:lineRule="atLeast"/>
              <w:rPr>
                <w:rStyle w:val="Hyperlink"/>
                <w:rFonts w:ascii="Linux Libertine" w:hAnsi="Linux Libertine" w:cs="Linux Libertine"/>
                <w:szCs w:val="22"/>
              </w:rPr>
            </w:pPr>
            <w:hyperlink r:id="rId8" w:history="1">
              <w:r w:rsidR="002A54EA" w:rsidRPr="002A54EA">
                <w:rPr>
                  <w:rStyle w:val="Hyperlink"/>
                  <w:rFonts w:ascii="Linux Libertine" w:hAnsi="Linux Libertine" w:cs="Linux Libertine"/>
                  <w:szCs w:val="22"/>
                </w:rPr>
                <w:t>ntcan93@gmail.com</w:t>
              </w:r>
            </w:hyperlink>
          </w:p>
          <w:p w14:paraId="567C7345" w14:textId="1C1AA24A" w:rsidR="002A54EA" w:rsidRPr="002A54EA" w:rsidRDefault="002A54EA" w:rsidP="000A3ED8">
            <w:pPr>
              <w:widowControl w:val="0"/>
              <w:spacing w:line="22" w:lineRule="atLeast"/>
              <w:jc w:val="right"/>
              <w:rPr>
                <w:rStyle w:val="Hyperlink"/>
                <w:rFonts w:ascii="Linux Libertine" w:hAnsi="Linux Libertine" w:cs="Linux Libertine"/>
                <w:color w:val="auto"/>
                <w:sz w:val="22"/>
                <w:szCs w:val="22"/>
                <w:u w:val="none"/>
              </w:rPr>
            </w:pPr>
            <w:r w:rsidRPr="009C1ED2">
              <w:rPr>
                <w:rStyle w:val="StyleBodyTimesNewRoman"/>
                <w:rFonts w:ascii="Linux Libertine" w:hAnsi="Linux Libertine" w:cs="Linux Libertine"/>
                <w:b/>
                <w:bCs/>
                <w:sz w:val="22"/>
                <w:szCs w:val="22"/>
              </w:rPr>
              <w:t>Phone</w:t>
            </w:r>
            <w:r w:rsidRPr="002A54EA">
              <w:rPr>
                <w:rStyle w:val="StyleBodyTimesNewRoman"/>
                <w:rFonts w:ascii="Linux Libertine" w:hAnsi="Linux Libertine" w:cs="Linux Libertine"/>
                <w:sz w:val="22"/>
                <w:szCs w:val="22"/>
              </w:rPr>
              <w:t>: (66)-624-923-139</w:t>
            </w:r>
          </w:p>
          <w:p w14:paraId="21AEB164" w14:textId="1D1B30ED" w:rsidR="002A54EA" w:rsidRDefault="002A54EA" w:rsidP="000A3ED8">
            <w:pPr>
              <w:pStyle w:val="StyleBodyTimesNewRomanRight"/>
              <w:spacing w:line="22" w:lineRule="atLeast"/>
              <w:rPr>
                <w:rFonts w:cs="Linux Libertine"/>
                <w:szCs w:val="22"/>
              </w:rPr>
            </w:pPr>
            <w:r w:rsidRPr="009C1ED2">
              <w:rPr>
                <w:rFonts w:cs="Linux Libertine"/>
                <w:b/>
                <w:bCs/>
                <w:szCs w:val="22"/>
              </w:rPr>
              <w:t>Website</w:t>
            </w:r>
            <w:r>
              <w:rPr>
                <w:rFonts w:cs="Linux Libertine"/>
                <w:szCs w:val="22"/>
              </w:rPr>
              <w:t xml:space="preserve">: </w:t>
            </w:r>
            <w:hyperlink r:id="rId9" w:history="1">
              <w:r w:rsidRPr="00F85D33">
                <w:rPr>
                  <w:rStyle w:val="Hyperlink"/>
                  <w:rFonts w:ascii="Linux Libertine" w:hAnsi="Linux Libertine" w:cs="Linux Libertine"/>
                  <w:szCs w:val="22"/>
                </w:rPr>
                <w:t>https://canng.github.io</w:t>
              </w:r>
            </w:hyperlink>
            <w:r>
              <w:rPr>
                <w:rFonts w:cs="Linux Libertine"/>
                <w:szCs w:val="22"/>
              </w:rPr>
              <w:t xml:space="preserve">  </w:t>
            </w:r>
          </w:p>
          <w:p w14:paraId="38B7319E" w14:textId="19CE7D6E" w:rsidR="002A54EA" w:rsidRPr="002A54EA" w:rsidRDefault="002A54EA" w:rsidP="000A3ED8">
            <w:pPr>
              <w:pStyle w:val="StyleBodyTimesNewRomanRight"/>
              <w:spacing w:line="22" w:lineRule="atLeast"/>
              <w:rPr>
                <w:rFonts w:cs="Linux Libertine"/>
              </w:rPr>
            </w:pPr>
          </w:p>
        </w:tc>
      </w:tr>
    </w:tbl>
    <w:p w14:paraId="16E0EA55" w14:textId="77777777" w:rsidR="00CA0583" w:rsidRPr="00C968B1" w:rsidRDefault="00CA0583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36"/>
        </w:rPr>
      </w:pPr>
    </w:p>
    <w:p w14:paraId="09EA816F" w14:textId="77777777" w:rsidR="003E799E" w:rsidRDefault="003E799E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799E">
        <w:rPr>
          <w:rFonts w:ascii="Linux Libertine" w:hAnsi="Linux Libertine" w:cs="Linux Libertine"/>
          <w:sz w:val="28"/>
          <w:szCs w:val="28"/>
        </w:rPr>
        <w:t>Research interests</w:t>
      </w:r>
    </w:p>
    <w:p w14:paraId="6DEE8E44" w14:textId="2A84B44D" w:rsidR="003E799E" w:rsidRPr="003E799E" w:rsidRDefault="003E799E" w:rsidP="003E799E">
      <w:pPr>
        <w:rPr>
          <w:rFonts w:ascii="Linux Libertine" w:hAnsi="Linux Libertine" w:cs="Linux Libertine"/>
          <w:sz w:val="22"/>
          <w:szCs w:val="28"/>
        </w:rPr>
      </w:pPr>
    </w:p>
    <w:p w14:paraId="4005C531" w14:textId="236E570B" w:rsidR="003E799E" w:rsidRPr="003E799E" w:rsidRDefault="007D1D43" w:rsidP="007D1D43">
      <w:pPr>
        <w:rPr>
          <w:rFonts w:ascii="Linux Libertine" w:hAnsi="Linux Libertine" w:cs="Linux Libertine"/>
          <w:sz w:val="22"/>
          <w:szCs w:val="28"/>
        </w:rPr>
      </w:pPr>
      <w:r w:rsidRPr="007D1D43">
        <w:rPr>
          <w:rFonts w:ascii="Linux Libertine" w:hAnsi="Linux Libertine" w:cs="Linux Libertine"/>
          <w:sz w:val="22"/>
          <w:szCs w:val="28"/>
        </w:rPr>
        <w:t>Environmental Geography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Urban Environmental Management &amp; Planning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RS and GIS-related Applications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Ecosystem Services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 xml:space="preserve">Coastal </w:t>
      </w:r>
      <w:proofErr w:type="gramStart"/>
      <w:r w:rsidRPr="007D1D43">
        <w:rPr>
          <w:rFonts w:ascii="Linux Libertine" w:hAnsi="Linux Libertine" w:cs="Linux Libertine"/>
          <w:sz w:val="22"/>
          <w:szCs w:val="28"/>
        </w:rPr>
        <w:t>farming</w:t>
      </w:r>
      <w:proofErr w:type="gramEnd"/>
      <w:r w:rsidRPr="007D1D43">
        <w:rPr>
          <w:rFonts w:ascii="Linux Libertine" w:hAnsi="Linux Libertine" w:cs="Linux Libertine"/>
          <w:sz w:val="22"/>
          <w:szCs w:val="28"/>
        </w:rPr>
        <w:t xml:space="preserve"> and Coastal ecosystems</w:t>
      </w:r>
      <w:r>
        <w:rPr>
          <w:rFonts w:ascii="Linux Libertine" w:hAnsi="Linux Libertine" w:cs="Linux Libertine"/>
          <w:sz w:val="22"/>
          <w:szCs w:val="28"/>
        </w:rPr>
        <w:t>.</w:t>
      </w:r>
    </w:p>
    <w:p w14:paraId="33219603" w14:textId="77777777" w:rsidR="003E799E" w:rsidRDefault="003E799E" w:rsidP="003E799E"/>
    <w:p w14:paraId="6CBE0475" w14:textId="246265F8" w:rsidR="00A90527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Education</w:t>
      </w:r>
    </w:p>
    <w:p w14:paraId="50BDEC72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2124B9A4" w14:textId="02E606B4" w:rsidR="00A90527" w:rsidRPr="00CA0583" w:rsidRDefault="00A90527" w:rsidP="00866C45">
      <w:pPr>
        <w:tabs>
          <w:tab w:val="left" w:pos="851"/>
          <w:tab w:val="right" w:pos="8788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Ph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D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="00251FA2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="00D2390C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King Mongkut’s University of Technology Thonburi, Thailand</w:t>
      </w:r>
      <w:r w:rsidR="00EA2F6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08/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2019 - now</w:t>
      </w:r>
    </w:p>
    <w:p w14:paraId="02A1EB2C" w14:textId="7FB41061" w:rsidR="00D2390C" w:rsidRPr="00CA0583" w:rsidRDefault="001C6333" w:rsidP="00866C45">
      <w:pPr>
        <w:pStyle w:val="StyleBodyTimesNewRomanFirstline127cm"/>
        <w:tabs>
          <w:tab w:val="left" w:pos="851"/>
        </w:tabs>
        <w:spacing w:before="60" w:line="22" w:lineRule="atLeast"/>
        <w:ind w:left="851" w:hanging="851"/>
        <w:jc w:val="both"/>
        <w:rPr>
          <w:rFonts w:ascii="Linux Libertine" w:hAnsi="Linux Libertine" w:cs="Linux Libertine"/>
          <w:sz w:val="22"/>
          <w:szCs w:val="22"/>
        </w:rPr>
      </w:pPr>
      <w:r w:rsidRPr="00CA0583">
        <w:rPr>
          <w:rFonts w:ascii="Linux Libertine" w:hAnsi="Linux Libertine" w:cs="Linux Libertine"/>
          <w:sz w:val="22"/>
          <w:szCs w:val="22"/>
        </w:rPr>
        <w:tab/>
      </w:r>
      <w:r w:rsidR="00D2390C" w:rsidRPr="00CA0583">
        <w:rPr>
          <w:rFonts w:ascii="Linux Libertine" w:hAnsi="Linux Libertine" w:cs="Linux Libertine"/>
          <w:sz w:val="22"/>
          <w:szCs w:val="22"/>
        </w:rPr>
        <w:t>Environmental Technology</w:t>
      </w:r>
    </w:p>
    <w:p w14:paraId="18F29575" w14:textId="18C7A584" w:rsidR="00A90527" w:rsidRPr="00CA0583" w:rsidRDefault="00D2390C" w:rsidP="00866C45">
      <w:pPr>
        <w:pStyle w:val="StyleBodyTimesNewRomanFirstline127cm"/>
        <w:tabs>
          <w:tab w:val="left" w:pos="851"/>
        </w:tabs>
        <w:spacing w:before="60" w:line="22" w:lineRule="atLeast"/>
        <w:ind w:left="851" w:hanging="851"/>
        <w:jc w:val="both"/>
        <w:rPr>
          <w:rFonts w:ascii="Linux Libertine" w:hAnsi="Linux Libertine" w:cs="Linux Libertine"/>
          <w:sz w:val="22"/>
          <w:szCs w:val="22"/>
        </w:rPr>
      </w:pPr>
      <w:r w:rsidRPr="00CA0583">
        <w:rPr>
          <w:rFonts w:ascii="Linux Libertine" w:hAnsi="Linux Libertine" w:cs="Linux Libertine"/>
          <w:sz w:val="22"/>
          <w:szCs w:val="22"/>
        </w:rPr>
        <w:tab/>
      </w:r>
      <w:r w:rsidR="00A90527" w:rsidRPr="00CA0583">
        <w:rPr>
          <w:rFonts w:ascii="Linux Libertine" w:hAnsi="Linux Libertine" w:cs="Linux Libertine"/>
          <w:sz w:val="22"/>
          <w:szCs w:val="22"/>
        </w:rPr>
        <w:t>Dissertation: “</w:t>
      </w:r>
      <w:r w:rsidRPr="00E06A46">
        <w:rPr>
          <w:rFonts w:ascii="Linux Libertine" w:hAnsi="Linux Libertine" w:cs="Linux Libertine"/>
          <w:i/>
          <w:iCs/>
          <w:sz w:val="22"/>
          <w:szCs w:val="22"/>
        </w:rPr>
        <w:t>Assessment of Climate Change and Urbanization Impacts on Urban Surface Temperature and Ecosystem Services of Urban Green Spaces</w:t>
      </w:r>
      <w:r w:rsidR="00A90527" w:rsidRPr="00CA0583">
        <w:rPr>
          <w:rFonts w:ascii="Linux Libertine" w:hAnsi="Linux Libertine" w:cs="Linux Libertine"/>
          <w:sz w:val="22"/>
          <w:szCs w:val="22"/>
        </w:rPr>
        <w:t>”</w:t>
      </w:r>
    </w:p>
    <w:p w14:paraId="39F7866C" w14:textId="77777777" w:rsidR="00310586" w:rsidRDefault="00A90527" w:rsidP="0045786E">
      <w:pPr>
        <w:tabs>
          <w:tab w:val="left" w:pos="851"/>
          <w:tab w:val="left" w:pos="1985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 xml:space="preserve">Committee: </w:t>
      </w:r>
      <w:r w:rsidR="0091139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FD5B5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A/Prof. </w:t>
      </w:r>
      <w:r w:rsidR="009050FA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proofErr w:type="spellStart"/>
      <w:r w:rsidR="00FD5B5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Amnat</w:t>
      </w:r>
      <w:proofErr w:type="spellEnd"/>
      <w:r w:rsidR="00FD5B5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="00FD5B5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Chidthaisong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</w:t>
      </w:r>
      <w:r w:rsidRPr="00E06A46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chair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)</w:t>
      </w:r>
    </w:p>
    <w:p w14:paraId="79C9750B" w14:textId="77777777" w:rsidR="00310586" w:rsidRDefault="00310586" w:rsidP="0045786E">
      <w:pPr>
        <w:tabs>
          <w:tab w:val="left" w:pos="851"/>
          <w:tab w:val="left" w:pos="1985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proofErr w:type="spellStart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Pariwate</w:t>
      </w:r>
      <w:proofErr w:type="spellEnd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Varnakovida</w:t>
      </w:r>
      <w:proofErr w:type="spellEnd"/>
    </w:p>
    <w:p w14:paraId="31E2A88A" w14:textId="77777777" w:rsidR="00310586" w:rsidRDefault="00310586" w:rsidP="0045786E">
      <w:pPr>
        <w:tabs>
          <w:tab w:val="left" w:pos="851"/>
          <w:tab w:val="left" w:pos="1985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proofErr w:type="spellStart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Chaiwat</w:t>
      </w:r>
      <w:proofErr w:type="spellEnd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Ekkawatpanit</w:t>
      </w:r>
      <w:proofErr w:type="spellEnd"/>
    </w:p>
    <w:p w14:paraId="5A773786" w14:textId="77777777" w:rsidR="00310586" w:rsidRDefault="00310586" w:rsidP="0045786E">
      <w:pPr>
        <w:tabs>
          <w:tab w:val="left" w:pos="851"/>
          <w:tab w:val="left" w:pos="1985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proofErr w:type="spellStart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Atsamon</w:t>
      </w:r>
      <w:proofErr w:type="spellEnd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Limsakul</w:t>
      </w:r>
      <w:proofErr w:type="spellEnd"/>
    </w:p>
    <w:p w14:paraId="03FF23DF" w14:textId="1362196F" w:rsidR="00CA0583" w:rsidRPr="00CA0583" w:rsidRDefault="00310586" w:rsidP="0045786E">
      <w:pPr>
        <w:tabs>
          <w:tab w:val="left" w:pos="851"/>
          <w:tab w:val="left" w:pos="1985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Prof. </w:t>
      </w:r>
      <w:r w:rsidR="004A1D64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r w:rsidR="00CA0583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Qi </w:t>
      </w:r>
      <w:proofErr w:type="spellStart"/>
      <w:r w:rsidR="00CA0583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Jiaguo</w:t>
      </w:r>
      <w:proofErr w:type="spellEnd"/>
      <w:r w:rsidR="0045786E">
        <w:rPr>
          <w:rStyle w:val="StyleBodyTimesNewRoman"/>
          <w:rFonts w:ascii="Linux Libertine" w:hAnsi="Linux Libertine" w:cs="Linux Libertine"/>
          <w:sz w:val="22"/>
          <w:szCs w:val="22"/>
        </w:rPr>
        <w:t>.</w:t>
      </w:r>
    </w:p>
    <w:p w14:paraId="4D7E82CD" w14:textId="77777777" w:rsidR="00A90527" w:rsidRPr="00CA0583" w:rsidRDefault="00A90527" w:rsidP="00866C45">
      <w:p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96CCC9D" w14:textId="794E79FB" w:rsidR="00EA2F62" w:rsidRPr="00CA0583" w:rsidRDefault="00EA2F62" w:rsidP="00866C45">
      <w:pPr>
        <w:tabs>
          <w:tab w:val="left" w:pos="851"/>
          <w:tab w:val="right" w:pos="8788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M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S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="00593ED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Can </w:t>
      </w:r>
      <w:proofErr w:type="spellStart"/>
      <w:r w:rsidR="00593ED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Tho</w:t>
      </w:r>
      <w:proofErr w:type="spellEnd"/>
      <w:r w:rsidR="00593ED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University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="00593ED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BE5705">
        <w:rPr>
          <w:rStyle w:val="StyleBodyTimesNewRoman"/>
          <w:rFonts w:ascii="Linux Libertine" w:hAnsi="Linux Libertine" w:cs="Linux Libertine"/>
          <w:sz w:val="22"/>
          <w:szCs w:val="22"/>
        </w:rPr>
        <w:t>08/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2016 </w:t>
      </w:r>
      <w:r w:rsidR="00035598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035598">
        <w:rPr>
          <w:rStyle w:val="StyleBodyTimesNewRoman"/>
          <w:rFonts w:ascii="Linux Libertine" w:hAnsi="Linux Libertine" w:cs="Linux Libertine"/>
          <w:sz w:val="22"/>
          <w:szCs w:val="22"/>
        </w:rPr>
        <w:t>12/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</w:t>
      </w:r>
      <w:r w:rsidR="00035598">
        <w:rPr>
          <w:rStyle w:val="StyleBodyTimesNewRoman"/>
          <w:rFonts w:ascii="Linux Libertine" w:hAnsi="Linux Libertine" w:cs="Linux Libertine"/>
          <w:sz w:val="22"/>
          <w:szCs w:val="22"/>
        </w:rPr>
        <w:t>8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7D3C33C6" w14:textId="5D8CDBA2" w:rsidR="00A806D2" w:rsidRPr="00CA0583" w:rsidRDefault="00A90527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Land Management (3.71/4.00)</w:t>
      </w:r>
    </w:p>
    <w:p w14:paraId="2DF26A38" w14:textId="099B1EC1" w:rsidR="00A90527" w:rsidRPr="00CA0583" w:rsidRDefault="00A806D2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Thesis: “</w:t>
      </w:r>
      <w:r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Analysis of Urban Heat Island and Energy Consumption in Bangkok Metropolitan Area using Remote sensing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”</w:t>
      </w:r>
    </w:p>
    <w:p w14:paraId="47E1AF40" w14:textId="3AD470EE" w:rsidR="00A90527" w:rsidRPr="00CA0583" w:rsidRDefault="00A90527" w:rsidP="00866C45">
      <w:pPr>
        <w:tabs>
          <w:tab w:val="left" w:pos="851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 xml:space="preserve">Advisor: </w:t>
      </w:r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</w:t>
      </w:r>
      <w:r w:rsidR="000311B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/</w:t>
      </w:r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Prof. Dr. Nguyen </w:t>
      </w:r>
      <w:proofErr w:type="spellStart"/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Thi</w:t>
      </w:r>
      <w:proofErr w:type="spellEnd"/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Hong Diep</w:t>
      </w:r>
    </w:p>
    <w:p w14:paraId="380CF9F9" w14:textId="77777777" w:rsidR="00A90527" w:rsidRPr="00CA0583" w:rsidRDefault="00A90527" w:rsidP="00866C45">
      <w:p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4DEA97C" w14:textId="07976CF1" w:rsidR="00EA2F62" w:rsidRPr="00CA0583" w:rsidRDefault="00EA2F62" w:rsidP="00866C45">
      <w:pPr>
        <w:tabs>
          <w:tab w:val="left" w:pos="851"/>
          <w:tab w:val="right" w:pos="8788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B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="001C6333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Eng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="0061319B" w:rsidRPr="00CA0583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Can </w:t>
      </w:r>
      <w:proofErr w:type="spellStart"/>
      <w:r w:rsidR="0061319B" w:rsidRPr="00CA0583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Tho</w:t>
      </w:r>
      <w:proofErr w:type="spellEnd"/>
      <w:r w:rsidR="0061319B" w:rsidRPr="00CA0583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University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="0061319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08/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2012 </w:t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02/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2016</w:t>
      </w:r>
    </w:p>
    <w:p w14:paraId="3CAD73C3" w14:textId="11A550E2" w:rsidR="0061319B" w:rsidRPr="00CA0583" w:rsidRDefault="0061319B" w:rsidP="00866C45">
      <w:pPr>
        <w:tabs>
          <w:tab w:val="left" w:pos="851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Land Management</w:t>
      </w:r>
      <w:r w:rsidR="009713EC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(3.53/4.00)</w:t>
      </w:r>
    </w:p>
    <w:p w14:paraId="4D18E6B1" w14:textId="3831416F" w:rsidR="00A90527" w:rsidRPr="00CA0583" w:rsidRDefault="009713EC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3101C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Thesis: “</w:t>
      </w:r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Studying and Evaluati</w:t>
      </w:r>
      <w:r w:rsidR="00326FC9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ng</w:t>
      </w:r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Ecosystem Service </w:t>
      </w:r>
      <w:r w:rsidR="00E61C27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of</w:t>
      </w:r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Rice-Shrimp Farming in </w:t>
      </w:r>
      <w:proofErr w:type="gramStart"/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An</w:t>
      </w:r>
      <w:proofErr w:type="gramEnd"/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Minh district, </w:t>
      </w:r>
      <w:proofErr w:type="spellStart"/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Kien</w:t>
      </w:r>
      <w:proofErr w:type="spellEnd"/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</w:t>
      </w:r>
      <w:proofErr w:type="spellStart"/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Giang</w:t>
      </w:r>
      <w:proofErr w:type="spellEnd"/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province</w:t>
      </w:r>
      <w:r w:rsidR="003101C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”.</w:t>
      </w:r>
    </w:p>
    <w:p w14:paraId="54A80070" w14:textId="1D244565" w:rsidR="00593EDD" w:rsidRPr="00CA0583" w:rsidRDefault="00593EDD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 xml:space="preserve">Advisor: Dr. Nguyen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Thi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Hong Diep</w:t>
      </w:r>
    </w:p>
    <w:p w14:paraId="08E77739" w14:textId="77777777" w:rsidR="00B94AD5" w:rsidRPr="00C968B1" w:rsidRDefault="00B94AD5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562BAC69" w14:textId="2050BC20" w:rsidR="00251FA2" w:rsidRPr="003E3345" w:rsidRDefault="009040C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Research</w:t>
      </w:r>
      <w:r w:rsidR="00712EA5">
        <w:rPr>
          <w:rFonts w:ascii="Linux Libertine" w:hAnsi="Linux Libertine" w:cs="Linux Libertine"/>
          <w:sz w:val="28"/>
          <w:szCs w:val="28"/>
        </w:rPr>
        <w:t xml:space="preserve"> </w:t>
      </w:r>
      <w:r w:rsidR="00251FA2" w:rsidRPr="003E3345">
        <w:rPr>
          <w:rFonts w:ascii="Linux Libertine" w:hAnsi="Linux Libertine" w:cs="Linux Libertine"/>
          <w:sz w:val="28"/>
          <w:szCs w:val="28"/>
        </w:rPr>
        <w:t>Experience</w:t>
      </w:r>
    </w:p>
    <w:p w14:paraId="005B4C4A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5923B0A" w14:textId="534561F9" w:rsidR="00BA6ABC" w:rsidRPr="00BA6ABC" w:rsidRDefault="00BA6ABC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BA6ABC">
        <w:rPr>
          <w:rStyle w:val="StyleBodyTimesNewRomanBold"/>
          <w:rFonts w:ascii="Linux Libertine" w:hAnsi="Linux Libertine" w:cs="Linux Libertine"/>
          <w:sz w:val="22"/>
          <w:szCs w:val="22"/>
        </w:rPr>
        <w:t>JGSEE, KMUTT</w:t>
      </w:r>
      <w:r w:rsidRPr="00BA6AB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Thailand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ab/>
      </w:r>
      <w:r w:rsidR="00E84825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08/</w:t>
      </w:r>
      <w:r w:rsidRPr="00BA6AB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2019 – Present</w:t>
      </w:r>
    </w:p>
    <w:p w14:paraId="1BC24F13" w14:textId="22209981" w:rsidR="00BA6ABC" w:rsidRPr="00701A22" w:rsidRDefault="00BA6ABC" w:rsidP="009B2F6D">
      <w:pPr>
        <w:tabs>
          <w:tab w:val="right" w:pos="8789"/>
        </w:tabs>
        <w:spacing w:before="60" w:line="22" w:lineRule="atLeast"/>
        <w:ind w:right="-1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BA6ABC">
        <w:rPr>
          <w:rStyle w:val="StyleBodyTimesNewRomanBold"/>
          <w:rFonts w:ascii="Linux Libertine" w:hAnsi="Linux Libertine" w:cs="Linux Libertine"/>
          <w:sz w:val="22"/>
          <w:szCs w:val="22"/>
        </w:rPr>
        <w:t>Research Assistant (RA)</w:t>
      </w:r>
      <w:r w:rsidR="00311906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and </w:t>
      </w:r>
      <w:r w:rsidR="00311906" w:rsidRPr="00311906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Freelance </w:t>
      </w:r>
      <w:r w:rsidR="00311906">
        <w:rPr>
          <w:rStyle w:val="StyleBodyTimesNewRomanBold"/>
          <w:rFonts w:ascii="Linux Libertine" w:hAnsi="Linux Libertine" w:cs="Linux Libertine"/>
          <w:sz w:val="22"/>
          <w:szCs w:val="22"/>
        </w:rPr>
        <w:t>R</w:t>
      </w:r>
      <w:r w:rsidR="00311906" w:rsidRPr="00311906">
        <w:rPr>
          <w:rStyle w:val="StyleBodyTimesNewRomanBold"/>
          <w:rFonts w:ascii="Linux Libertine" w:hAnsi="Linux Libertine" w:cs="Linux Libertine"/>
          <w:sz w:val="22"/>
          <w:szCs w:val="22"/>
        </w:rPr>
        <w:t>esearcher</w:t>
      </w:r>
      <w:r w:rsidR="00311906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(FR)</w:t>
      </w:r>
    </w:p>
    <w:p w14:paraId="60B83828" w14:textId="49D55EF1" w:rsidR="00624C57" w:rsidRPr="003044DD" w:rsidRDefault="006339DA" w:rsidP="003044DD">
      <w:pPr>
        <w:pStyle w:val="ListParagraph"/>
        <w:numPr>
          <w:ilvl w:val="0"/>
          <w:numId w:val="9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Processing 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Earth observation </w:t>
      </w:r>
      <w:r w:rsidR="00C933A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&amp; 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Geospatial 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d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ata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, and Data</w:t>
      </w:r>
      <w:r w:rsidR="007C4F04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 </w:t>
      </w:r>
      <w:r w:rsidR="000620E3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A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nalysis</w:t>
      </w:r>
    </w:p>
    <w:p w14:paraId="45A0B96A" w14:textId="77777777" w:rsidR="00BA6ABC" w:rsidRDefault="00BA6ABC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sz w:val="22"/>
          <w:szCs w:val="22"/>
        </w:rPr>
      </w:pPr>
    </w:p>
    <w:p w14:paraId="5DE08EB4" w14:textId="1098C8B6" w:rsidR="00953B7D" w:rsidRPr="00CA0583" w:rsidRDefault="00953B7D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Can </w:t>
      </w:r>
      <w:proofErr w:type="spellStart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Tho</w:t>
      </w:r>
      <w:proofErr w:type="spellEnd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University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03/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16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07/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</w:t>
      </w:r>
    </w:p>
    <w:p w14:paraId="5D3AEC75" w14:textId="47F1B848" w:rsidR="00A90527" w:rsidRPr="00CA0583" w:rsidRDefault="00953B7D" w:rsidP="009E1A4C">
      <w:pPr>
        <w:tabs>
          <w:tab w:val="right" w:pos="8640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Research </w:t>
      </w:r>
      <w:r w:rsidR="00A90527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Assistant</w:t>
      </w:r>
      <w:r w:rsidR="00BA6ABC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(RA</w:t>
      </w:r>
      <w:r w:rsidR="00325848">
        <w:rPr>
          <w:rStyle w:val="StyleBodyTimesNewRomanBold"/>
          <w:rFonts w:ascii="Linux Libertine" w:hAnsi="Linux Libertine" w:cs="Linux Libertine"/>
          <w:sz w:val="22"/>
          <w:szCs w:val="22"/>
        </w:rPr>
        <w:t>)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College of Environment and Natural Resources</w:t>
      </w:r>
    </w:p>
    <w:p w14:paraId="388E2457" w14:textId="1243E93B" w:rsidR="00A90527" w:rsidRPr="009B301E" w:rsidRDefault="00891288" w:rsidP="00891288">
      <w:pPr>
        <w:numPr>
          <w:ilvl w:val="0"/>
          <w:numId w:val="6"/>
        </w:num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Project implementation</w:t>
      </w:r>
      <w:r w:rsidR="00A02780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, Field data collection,</w:t>
      </w:r>
      <w:r w:rsidR="007F3ECF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and</w:t>
      </w: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</w:t>
      </w:r>
      <w:r w:rsidR="00A66AEF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R</w:t>
      </w: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esearch proposal development.</w:t>
      </w:r>
    </w:p>
    <w:p w14:paraId="7A3D443F" w14:textId="1DE86273" w:rsidR="00B94AD5" w:rsidRPr="00CA0583" w:rsidRDefault="00B94AD5" w:rsidP="009E1A4C">
      <w:pPr>
        <w:tabs>
          <w:tab w:val="right" w:pos="8788"/>
        </w:tabs>
        <w:spacing w:before="6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lastRenderedPageBreak/>
        <w:t>King Mongkut’s University of Technology Thonburi</w:t>
      </w:r>
      <w:r w:rsidRPr="00CA0583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, Thailand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12/</w:t>
      </w:r>
      <w:r w:rsidR="00E2047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2017</w:t>
      </w:r>
      <w:r w:rsidR="00EA1B79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4A4730" w:rsidRPr="004623D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–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05/</w:t>
      </w:r>
      <w:r w:rsidR="00E2047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2018</w:t>
      </w:r>
    </w:p>
    <w:p w14:paraId="1B7019A1" w14:textId="51AA48A5" w:rsidR="00B94AD5" w:rsidRPr="00CA0583" w:rsidRDefault="00E84825" w:rsidP="009E1A4C">
      <w:pPr>
        <w:spacing w:before="6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sz w:val="22"/>
          <w:szCs w:val="22"/>
        </w:rPr>
        <w:t>Visiting</w:t>
      </w:r>
      <w:r w:rsidR="00B94AD5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Researcher</w:t>
      </w:r>
      <w:r w:rsidR="00B94AD5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KMUTT Geospatial Engineering and Innovation Center</w:t>
      </w:r>
    </w:p>
    <w:p w14:paraId="566DA772" w14:textId="2D7465CB" w:rsidR="00FC5919" w:rsidRDefault="00004A14" w:rsidP="00FC5919">
      <w:pPr>
        <w:numPr>
          <w:ilvl w:val="0"/>
          <w:numId w:val="6"/>
        </w:num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Processing R</w:t>
      </w:r>
      <w:r w:rsidR="000E3775" w:rsidRPr="00937295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emotely sensed data</w:t>
      </w: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</w:t>
      </w:r>
      <w:r w:rsidR="00C969F0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&amp;</w:t>
      </w:r>
      <w:r w:rsidR="000E3775" w:rsidRPr="00937295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Geospatial data Analysis.</w:t>
      </w:r>
    </w:p>
    <w:p w14:paraId="2BB05AE0" w14:textId="77777777" w:rsidR="00FC5919" w:rsidRPr="00962343" w:rsidRDefault="00FC5919" w:rsidP="00FC5919">
      <w:pPr>
        <w:rPr>
          <w:rFonts w:ascii="Linux Libertine" w:hAnsi="Linux Libertine" w:cs="Linux Libertine"/>
          <w:sz w:val="28"/>
          <w:szCs w:val="36"/>
        </w:rPr>
      </w:pPr>
    </w:p>
    <w:p w14:paraId="20D779D3" w14:textId="21DBB9F5" w:rsidR="00FC5919" w:rsidRPr="003E3345" w:rsidRDefault="00FC5919" w:rsidP="00FC5919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 xml:space="preserve">Teaching </w:t>
      </w:r>
      <w:r w:rsidR="003D036C">
        <w:rPr>
          <w:rFonts w:ascii="Linux Libertine" w:hAnsi="Linux Libertine" w:cs="Linux Libertine"/>
          <w:sz w:val="28"/>
          <w:szCs w:val="28"/>
        </w:rPr>
        <w:t>A</w:t>
      </w:r>
      <w:r w:rsidR="0042225E">
        <w:rPr>
          <w:rFonts w:ascii="Linux Libertine" w:hAnsi="Linux Libertine" w:cs="Linux Libertine"/>
          <w:sz w:val="28"/>
          <w:szCs w:val="28"/>
        </w:rPr>
        <w:t xml:space="preserve">ssistance </w:t>
      </w:r>
      <w:r w:rsidRPr="003E3345">
        <w:rPr>
          <w:rFonts w:ascii="Linux Libertine" w:hAnsi="Linux Libertine" w:cs="Linux Libertine"/>
          <w:sz w:val="28"/>
          <w:szCs w:val="28"/>
        </w:rPr>
        <w:t>Experience</w:t>
      </w:r>
    </w:p>
    <w:p w14:paraId="05696A80" w14:textId="77777777" w:rsidR="00FC5919" w:rsidRPr="00CA0583" w:rsidRDefault="00FC5919" w:rsidP="00FC5919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6086678" w14:textId="7BECF8E1" w:rsidR="00FC5919" w:rsidRPr="00CA0583" w:rsidRDefault="00FC5919" w:rsidP="00FC5919">
      <w:pPr>
        <w:tabs>
          <w:tab w:val="right" w:pos="8789"/>
        </w:tabs>
        <w:spacing w:before="60" w:line="22" w:lineRule="atLeast"/>
        <w:ind w:right="-1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Can </w:t>
      </w:r>
      <w:proofErr w:type="spellStart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Tho</w:t>
      </w:r>
      <w:proofErr w:type="spellEnd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University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Vietnam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D17D1C">
        <w:rPr>
          <w:rStyle w:val="StyleBodyTimesNewRoman"/>
          <w:rFonts w:ascii="Linux Libertine" w:hAnsi="Linux Libertine" w:cs="Linux Libertine"/>
          <w:sz w:val="22"/>
          <w:szCs w:val="22"/>
        </w:rPr>
        <w:t>03/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2016 – </w:t>
      </w:r>
      <w:r w:rsidR="0006475C">
        <w:rPr>
          <w:rStyle w:val="StyleBodyTimesNewRoman"/>
          <w:rFonts w:ascii="Linux Libertine" w:hAnsi="Linux Libertine" w:cs="Linux Libertine"/>
          <w:sz w:val="22"/>
          <w:szCs w:val="22"/>
        </w:rPr>
        <w:t>07/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</w:t>
      </w:r>
    </w:p>
    <w:p w14:paraId="7A1C7F52" w14:textId="01AF47C3" w:rsidR="00325848" w:rsidRPr="00CA0583" w:rsidRDefault="00325848" w:rsidP="00325848">
      <w:pPr>
        <w:tabs>
          <w:tab w:val="right" w:pos="8640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Teaching 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Assistant</w:t>
      </w:r>
      <w:r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(TA)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College of Environment and Natural Resources</w:t>
      </w:r>
    </w:p>
    <w:p w14:paraId="41DDEF97" w14:textId="0940F416" w:rsidR="00B94AD5" w:rsidRDefault="00C622FC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</w:pPr>
      <w:r w:rsidRPr="006B0C3E">
        <w:rPr>
          <w:rStyle w:val="StyleBodyTimesNewRomanBold"/>
          <w:rFonts w:ascii="Linux Libertine" w:hAnsi="Linux Libertine" w:cs="Linux Libertine"/>
          <w:sz w:val="22"/>
          <w:szCs w:val="22"/>
        </w:rPr>
        <w:t>Courses:</w:t>
      </w:r>
      <w:r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 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Applied Remote Sensing, Geographic </w:t>
      </w:r>
      <w:r w:rsidR="00A348B6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I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nformation </w:t>
      </w:r>
      <w:r w:rsidR="00A348B6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S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ystem (GIS), </w:t>
      </w:r>
      <w:proofErr w:type="spellStart"/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Geostatistics</w:t>
      </w:r>
      <w:proofErr w:type="spellEnd"/>
      <w:r w:rsidR="00D11A4C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.</w:t>
      </w:r>
    </w:p>
    <w:p w14:paraId="478805CA" w14:textId="01466070" w:rsidR="00760B10" w:rsidRPr="00760B10" w:rsidRDefault="00760B10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Thesis mentoring for </w:t>
      </w:r>
      <w:r w:rsidR="00883F1E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U</w:t>
      </w: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ndergraduates and </w:t>
      </w:r>
      <w:r w:rsidR="00A07DE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M</w:t>
      </w: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aster students of Land Management</w:t>
      </w:r>
      <w:r w:rsidR="00D11A4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</w:t>
      </w:r>
    </w:p>
    <w:p w14:paraId="2F0F8FFD" w14:textId="65074C70" w:rsidR="006B0C3E" w:rsidRPr="00986278" w:rsidRDefault="00986278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</w:pP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Trainer for </w:t>
      </w:r>
      <w:r w:rsidR="00EC16EC"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specialized workshops:</w:t>
      </w:r>
      <w:r w:rsidR="00EC16E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</w:t>
      </w:r>
      <w:r w:rsidR="00EC16EC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Applications of GIS and Remote sensing in </w:t>
      </w:r>
      <w:r w:rsidR="007A360B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Monitoring growth, pets, and disease on Rice, </w:t>
      </w:r>
      <w:r w:rsidR="002C7E58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F</w:t>
      </w:r>
      <w:r w:rsidR="00EC16EC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orest</w:t>
      </w:r>
      <w:r w:rsidR="00A05B20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, and Land use, land cover changes.</w:t>
      </w:r>
    </w:p>
    <w:p w14:paraId="40FBAFE0" w14:textId="77777777" w:rsidR="00AD4718" w:rsidRPr="000E3775" w:rsidRDefault="00AD4718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7F62062B" w14:textId="77777777" w:rsidR="00341116" w:rsidRPr="003E3345" w:rsidRDefault="00341116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Honors and Awards</w:t>
      </w:r>
    </w:p>
    <w:p w14:paraId="6E93AECE" w14:textId="77777777" w:rsidR="00341116" w:rsidRPr="00CA0583" w:rsidRDefault="00341116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2A61989" w14:textId="1A77D2B9" w:rsidR="00341116" w:rsidRPr="00CA0583" w:rsidRDefault="00AB4E74" w:rsidP="009E1A4C">
      <w:pPr>
        <w:tabs>
          <w:tab w:val="right" w:pos="8788"/>
        </w:tabs>
        <w:spacing w:before="6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proofErr w:type="spellStart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Petchra</w:t>
      </w:r>
      <w:proofErr w:type="spellEnd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Pra</w:t>
      </w:r>
      <w:proofErr w:type="spellEnd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Jom</w:t>
      </w:r>
      <w:proofErr w:type="spellEnd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Klao</w:t>
      </w:r>
      <w:proofErr w:type="spellEnd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Ph.D. Research Scholarship</w:t>
      </w:r>
      <w:r w:rsidR="004623D8">
        <w:rPr>
          <w:rStyle w:val="StyleBodyTimesNewRomanBold"/>
          <w:rFonts w:ascii="Linux Libertine" w:hAnsi="Linux Libertine" w:cs="Linux Libertine"/>
          <w:sz w:val="22"/>
          <w:szCs w:val="22"/>
        </w:rPr>
        <w:t>, KMUTT</w:t>
      </w:r>
      <w:r w:rsidR="0034111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20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19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2022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(~27,000$)</w:t>
      </w:r>
    </w:p>
    <w:p w14:paraId="292E6A9F" w14:textId="6AC29580" w:rsidR="00341116" w:rsidRPr="00CA0583" w:rsidRDefault="000B713F" w:rsidP="004623D8">
      <w:p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It provides research funds and living expenses for excellent candidates to conduct research and gain experience under highly experienced research groups and advisor. </w:t>
      </w:r>
    </w:p>
    <w:p w14:paraId="6CAB904C" w14:textId="363263F4" w:rsidR="004623D8" w:rsidRDefault="004623D8" w:rsidP="003E325C">
      <w:pPr>
        <w:tabs>
          <w:tab w:val="right" w:pos="8788"/>
        </w:tabs>
        <w:spacing w:before="240"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4623D8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Ph.D. Research Fund, JGSEE </w:t>
      </w:r>
      <w:r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Pr="004623D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(2019–2022: ~8,500$)</w:t>
      </w:r>
    </w:p>
    <w:p w14:paraId="46315F02" w14:textId="03F161CA" w:rsidR="004623D8" w:rsidRDefault="00182B0A" w:rsidP="00182B0A">
      <w:pPr>
        <w:tabs>
          <w:tab w:val="right" w:pos="8788"/>
        </w:tabs>
        <w:spacing w:before="60"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JGSEE provides thesis expense, which aims to </w:t>
      </w:r>
      <w:r w:rsidRPr="00182B0A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produce high</w:t>
      </w:r>
      <w:r w:rsidR="00FC47C9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-</w:t>
      </w:r>
      <w:r w:rsidRPr="00182B0A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quality research work. </w:t>
      </w:r>
    </w:p>
    <w:p w14:paraId="1742AADB" w14:textId="0B39E991" w:rsidR="00341116" w:rsidRPr="00CA0583" w:rsidRDefault="000C409E" w:rsidP="003E325C">
      <w:pPr>
        <w:tabs>
          <w:tab w:val="right" w:pos="8788"/>
        </w:tabs>
        <w:spacing w:before="24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Research fellowship</w:t>
      </w:r>
      <w:r w:rsidR="0034111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09115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Dec 2017</w:t>
      </w:r>
      <w:r w:rsidR="00D23D8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702CF3" w:rsidRPr="004623D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–</w:t>
      </w:r>
      <w:r w:rsidR="00D23D8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09115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May 2018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(~1,800$)</w:t>
      </w:r>
    </w:p>
    <w:p w14:paraId="73A14C47" w14:textId="2FD6B017" w:rsidR="00341116" w:rsidRPr="00CA0583" w:rsidRDefault="0091028A" w:rsidP="00182B0A">
      <w:pPr>
        <w:spacing w:before="60" w:line="22" w:lineRule="atLeast"/>
        <w:ind w:right="14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It </w:t>
      </w:r>
      <w:r w:rsidR="00086E3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provides research fund</w:t>
      </w:r>
      <w:r w:rsidR="000B713F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s</w:t>
      </w:r>
      <w:r w:rsidR="00086E3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and living expense</w:t>
      </w:r>
      <w:r w:rsidR="00EC0D6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s</w:t>
      </w:r>
      <w:r w:rsidR="00086E3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for 6 months at KGEO, KMUTT, Thailand</w:t>
      </w:r>
    </w:p>
    <w:p w14:paraId="04DEEC4A" w14:textId="00A6449F" w:rsidR="00341116" w:rsidRPr="00CA0583" w:rsidRDefault="00125E98" w:rsidP="003E325C">
      <w:pPr>
        <w:tabs>
          <w:tab w:val="right" w:pos="8788"/>
        </w:tabs>
        <w:spacing w:before="24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University’s incentive fellowship</w:t>
      </w:r>
      <w:r w:rsidR="0034111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20</w:t>
      </w:r>
      <w:r w:rsidR="00555180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14, 2015</w:t>
      </w:r>
    </w:p>
    <w:p w14:paraId="45940F3A" w14:textId="786BF8A3" w:rsidR="00B210E1" w:rsidRDefault="001F7FB3" w:rsidP="00B210E1">
      <w:pPr>
        <w:rPr>
          <w:rStyle w:val="StyleBodyTimesNewRoman"/>
          <w:rFonts w:ascii="Linux Libertine" w:hAnsi="Linux Libertine" w:cs="Linux Libertine"/>
          <w:b/>
          <w:bCs/>
          <w:smallCaps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It is </w:t>
      </w:r>
      <w:r w:rsidR="00F005B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awarded to the Top 5% of excellent students annually.</w:t>
      </w:r>
    </w:p>
    <w:p w14:paraId="18B708D3" w14:textId="77777777" w:rsidR="00B210E1" w:rsidRPr="002A7862" w:rsidRDefault="00B210E1" w:rsidP="00B210E1">
      <w:pPr>
        <w:rPr>
          <w:rFonts w:ascii="Linux Libertine" w:hAnsi="Linux Libertine" w:cs="Linux Libertine"/>
          <w:sz w:val="28"/>
          <w:szCs w:val="36"/>
        </w:rPr>
      </w:pPr>
    </w:p>
    <w:p w14:paraId="7B7A6F38" w14:textId="7FA28436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Publications</w:t>
      </w:r>
    </w:p>
    <w:p w14:paraId="43D3CA10" w14:textId="434BD904" w:rsidR="00A90527" w:rsidRPr="004E5C39" w:rsidRDefault="001E1055" w:rsidP="00BB4681">
      <w:pPr>
        <w:spacing w:line="22" w:lineRule="atLeast"/>
        <w:ind w:hanging="426"/>
        <w:rPr>
          <w:rStyle w:val="StyleBodyTimesNewRoman"/>
          <w:rFonts w:ascii="Linux Libertine" w:hAnsi="Linux Libertine" w:cs="Linux Libertine"/>
          <w:i/>
          <w:iCs/>
          <w:szCs w:val="20"/>
        </w:rPr>
      </w:pPr>
      <w:r w:rsidRPr="004E5C39">
        <w:rPr>
          <w:rStyle w:val="StyleBodyTimesNewRoman"/>
          <w:rFonts w:ascii="Linux Libertine" w:hAnsi="Linux Libertine" w:cs="Linux Libertine"/>
          <w:i/>
          <w:iCs/>
          <w:szCs w:val="20"/>
        </w:rPr>
        <w:t xml:space="preserve">Author’s name: </w:t>
      </w:r>
      <w:r w:rsidRPr="00134CEA">
        <w:rPr>
          <w:rStyle w:val="StyleBodyTimesNewRoman"/>
          <w:rFonts w:ascii="Linux Libertine" w:hAnsi="Linux Libertine" w:cs="Linux Libertine"/>
          <w:i/>
          <w:iCs/>
          <w:szCs w:val="20"/>
          <w:u w:val="single"/>
        </w:rPr>
        <w:t>Can Trong Nguyen</w:t>
      </w:r>
      <w:r w:rsidRPr="004E5C39">
        <w:rPr>
          <w:rStyle w:val="StyleBodyTimesNewRoman"/>
          <w:rFonts w:ascii="Linux Libertine" w:hAnsi="Linux Libertine" w:cs="Linux Libertine"/>
          <w:i/>
          <w:iCs/>
          <w:szCs w:val="20"/>
        </w:rPr>
        <w:t xml:space="preserve"> or </w:t>
      </w:r>
      <w:r w:rsidRPr="00134CEA">
        <w:rPr>
          <w:rStyle w:val="StyleBodyTimesNewRoman"/>
          <w:rFonts w:ascii="Linux Libertine" w:hAnsi="Linux Libertine" w:cs="Linux Libertine"/>
          <w:i/>
          <w:iCs/>
          <w:szCs w:val="20"/>
          <w:u w:val="single"/>
        </w:rPr>
        <w:t>Nguyen Trong Can</w:t>
      </w:r>
      <w:r w:rsidRPr="004E5C39">
        <w:rPr>
          <w:rStyle w:val="StyleBodyTimesNewRoman"/>
          <w:rFonts w:ascii="Linux Libertine" w:hAnsi="Linux Libertine" w:cs="Linux Libertine"/>
          <w:i/>
          <w:iCs/>
          <w:szCs w:val="20"/>
        </w:rPr>
        <w:t>; * indicates Correspondence author</w:t>
      </w:r>
    </w:p>
    <w:p w14:paraId="7173290D" w14:textId="77777777" w:rsidR="00BB4681" w:rsidRPr="00CA0583" w:rsidRDefault="00BB4681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CCF90EA" w14:textId="195898B7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2022</w:t>
      </w:r>
    </w:p>
    <w:p w14:paraId="727C4E55" w14:textId="38CD1A82" w:rsidR="00C968B1" w:rsidRDefault="00C968B1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968B1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Nguyen, C. T.</w:t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>*</w:t>
      </w:r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proofErr w:type="spellStart"/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Chidthaisong</w:t>
      </w:r>
      <w:proofErr w:type="spellEnd"/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A., </w:t>
      </w:r>
      <w:proofErr w:type="spellStart"/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Limsakul</w:t>
      </w:r>
      <w:proofErr w:type="spellEnd"/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A., </w:t>
      </w:r>
      <w:proofErr w:type="spellStart"/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Varnakovida</w:t>
      </w:r>
      <w:proofErr w:type="spellEnd"/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P., </w:t>
      </w:r>
      <w:proofErr w:type="spellStart"/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Ekkawatpanit</w:t>
      </w:r>
      <w:proofErr w:type="spellEnd"/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, C., Diem, P. K., &amp; Diep, N. T. H.</w:t>
      </w:r>
      <w:r w:rsidR="00986CFF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2022. How do disparate urbanization and climate change imprint on urban thermal variations? A comparison between two dynamic cities in Southeast Asia. Sustainable Cities and Society, 103882.</w:t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hyperlink r:id="rId10" w:history="1"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https://doi.org/10.1016/j.scs.2022.103882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0129E82C" w14:textId="77777777" w:rsidR="00C968B1" w:rsidRDefault="00C968B1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71F74CFA" w14:textId="77957EB3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Diem, P. K., Diem, N. K.,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 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Minh, V. Q., Huong, H. T. T., Diep, N. T. H., &amp; Tao, P. C.</w:t>
      </w:r>
      <w:r w:rsidR="00986CFF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2022. Assessing the applicability of Fusion Landsat-MODIS data for mapping agricultural land use - A case study in </w:t>
      </w:r>
      <w:proofErr w:type="gram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An</w:t>
      </w:r>
      <w:proofErr w:type="gram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Giang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Province. IOP Conference Series: Earth and Environmental Science, 964(1), 012005. </w:t>
      </w:r>
      <w:hyperlink r:id="rId11" w:history="1">
        <w:r w:rsidR="0035504B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https://doi.org/10.1088/1755-1315/964/1/012005</w:t>
        </w:r>
      </w:hyperlink>
      <w:r w:rsidR="0035504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37510948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ADDEFBD" w14:textId="1F4B8F6A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2021</w:t>
      </w:r>
    </w:p>
    <w:p w14:paraId="6F4304AB" w14:textId="51B450F0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Yaung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K. La,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Chidthaisong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A.,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Limsakul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A.,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Varnakovida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P.,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2021. Land Use Land Cover Changes and Their Effects on Surface Air Temperature in Myanmar and Thailand. Sustainability 13, 1–21. </w:t>
      </w:r>
      <w:hyperlink r:id="rId12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https://doi.org/10.3390/su131910942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7916FA3F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18B32E9" w14:textId="07AB22A1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Chidthaisong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A., Diem, P.K.,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Huo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L., 2021. A Modified Bare Soil Index to Identify Bare Land Features during Agricultural Fallow-Period in Southeast Asia Using Landsat 8. Land 10, 1–17. </w:t>
      </w:r>
      <w:hyperlink r:id="rId13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https://doi.org/10.3390/land10030231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42CB709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5276BC6C" w14:textId="74FB98FE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lastRenderedPageBreak/>
        <w:t>Can, N.T.*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Diep, N.T.H.,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Iabchoon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S., 2021. Direction of urban expansion in the Bangkok Metropolitan Area, Thailand under the impacts of a national strategy. </w:t>
      </w:r>
      <w:r w:rsidR="0095666A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 Journal of Earth Sciences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43. </w:t>
      </w:r>
      <w:hyperlink r:id="rId14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https://doi.org/10.15625/2615-9783/16313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30274C9C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EB2BA2F" w14:textId="3F51C42A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Diep, N.T.H.,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N.T.*,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Diem, P.K., Hoang, N.X.,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Kafy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A.A., 2021. Assessment on controlling factors of urbanization possibility in a newly developing city of the Vietnamese Mekong delta using logistic regression analysis. </w:t>
      </w:r>
      <w:r w:rsidR="00157C8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Physics and Chemistry of the Earth, Parts A/B/C.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103065. </w:t>
      </w:r>
      <w:hyperlink r:id="rId15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https://doi.org/10.1016/j.pce.2021.103065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99DA225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F625610" w14:textId="5BEA60CA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Loc, H.H., Park, E., Thu, T.N., Diep, N.T.H.,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2021. An enhanced analytical framework of participatory GIS for ecosystem services assessment applied to a Ramsar wetland site in the Vietnam Mekong Delta. </w:t>
      </w:r>
      <w:r w:rsidR="004367C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Ecosystem Services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48, 101245. </w:t>
      </w:r>
      <w:hyperlink r:id="rId16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https://doi.org/10.1016/j.ecoser.2021.101245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4A8C5783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506232C" w14:textId="70A63EC0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2020</w:t>
      </w:r>
    </w:p>
    <w:p w14:paraId="577FF5A5" w14:textId="6FAB8AD5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Diep, N.T.H., Diem, P.K., 2020. Factors Affecting Urban Electricity Consumption: a case study in the Bangkok Metropolitan Area using an Integrated approach of Earth Observation data and Data analysis. Environ. </w:t>
      </w:r>
      <w:r w:rsidR="001B498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Environmental Science and Pollution Research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28, 12056–12066. </w:t>
      </w:r>
      <w:hyperlink r:id="rId17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https://doi.org/10.1007/s11356-020-09157-6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62FFB0A7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628DE39" w14:textId="7630080D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Nguyen, T. H. D., </w:t>
      </w:r>
      <w:r w:rsidR="001A70EE"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.,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Nguyen, T. N. T., &amp; Doan, T. N. (2020). Flood inundation mapping using Sentinel-1A in </w:t>
      </w:r>
      <w:proofErr w:type="gram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An</w:t>
      </w:r>
      <w:proofErr w:type="gram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Giang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province in 2019. Vietnam Journal of Science, Technology and Engineering, 62(4), 36–42. </w:t>
      </w:r>
      <w:hyperlink r:id="rId18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https://doi.org/10.31276/vjste.62(4).36-42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68E1E53B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D23EEF0" w14:textId="032AB926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</w:t>
      </w:r>
    </w:p>
    <w:p w14:paraId="2692333F" w14:textId="11C5A34D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Diep, N.T.H.,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Iabchoon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S.,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Varnakovida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P., Minh, V.Q., 2019. Analysis of Factors Affecting Urban Heat Island Phenomenon in Bangkok Metropolitan Area, Thailand. </w:t>
      </w:r>
      <w:r w:rsidR="009857B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VNU Journal of Science: Earth and Environmental Sciences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35, 53–62. </w:t>
      </w:r>
      <w:hyperlink r:id="rId19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https://doi.org/10.25073/2588-1094/vnuees.4355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1C4CB5B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5BA493D" w14:textId="0CFECBFA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Diep, N. T. H.,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Korsem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T.,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 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Phonphan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W., &amp; Vo Quang Minh.</w:t>
      </w:r>
      <w:r w:rsidR="00AA3B2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2019. Determination of aquaculture distribution by using remote sensing technology in Thanh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Phu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district, Ben Tre province, Vietnam. Vietnam Journal of Science, Technology and Engineering, 61(2), 35–41. </w:t>
      </w:r>
      <w:hyperlink r:id="rId20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https://doi.org/10.31276/VJSTE.61(2).35-41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6986135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2ED60300" w14:textId="508C2EC5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2018</w:t>
      </w:r>
    </w:p>
    <w:p w14:paraId="633DDB2F" w14:textId="1167EBDB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Diep, N.T.H.,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Loi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N.T.,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2018. Monitoring erosion and accretion situation in the coastal zone at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Kien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Giang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province, in: The International Archives of the Photogrammetry, Remote Sensing and Spatial Information Sciences,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GeoInformation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C57AE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for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Disaster Management (Gi4DM). Istanbul, Turkey, pp. 197–203. (Conference).</w:t>
      </w:r>
    </w:p>
    <w:p w14:paraId="570E7F27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230D647" w14:textId="2BF0C9FB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2017</w:t>
      </w:r>
    </w:p>
    <w:p w14:paraId="3AE51119" w14:textId="48308021" w:rsidR="00A90527" w:rsidRPr="00CA0583" w:rsidRDefault="00525272" w:rsidP="002A7862">
      <w:pPr>
        <w:spacing w:line="22" w:lineRule="atLeast"/>
        <w:ind w:left="426"/>
        <w:jc w:val="both"/>
        <w:rPr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Loc, H.H., Diep, N.T.H.,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Irvine, K.N., Shimizu, Y., 2017. Integrated evaluation of Ecosystem Services in Prawn-Rice rotational crops, Vietnam. Ecosyst</w:t>
      </w:r>
      <w:r w:rsidR="0000766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Serv</w:t>
      </w:r>
      <w:r w:rsidR="0000766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ices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26, 377–387. </w:t>
      </w:r>
      <w:hyperlink r:id="rId21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https://doi.org/10.1016/j.ecoser.2016.04.007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E77870D" w14:textId="77777777" w:rsidR="00A90527" w:rsidRPr="002A7862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7ABA5172" w14:textId="77777777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Presentations and Invited Lectures</w:t>
      </w:r>
    </w:p>
    <w:p w14:paraId="58D36924" w14:textId="77777777" w:rsidR="00251FA2" w:rsidRPr="00CA0583" w:rsidRDefault="00251FA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4175651E" w14:textId="6CB96F12" w:rsidR="00A90527" w:rsidRPr="00CA0583" w:rsidRDefault="00A90527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Paper Presentation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“</w:t>
      </w:r>
      <w:r w:rsidR="003A17A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Urbanization and Climate change impacts on Urban Heat Island in Bangkok and Ho Chi Minh city” at </w:t>
      </w:r>
      <w:r w:rsidR="00EA4555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</w:t>
      </w:r>
      <w:r w:rsidR="003A17A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2nd International Ph.D. Students Conference on Environment. Mahidol University, Thailand (05/08/2021).</w:t>
      </w:r>
    </w:p>
    <w:p w14:paraId="4FB4FDF9" w14:textId="77777777" w:rsidR="00A90527" w:rsidRPr="00CA0583" w:rsidRDefault="00A90527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D801DA2" w14:textId="53E36F1D" w:rsidR="00A90527" w:rsidRPr="00CA0583" w:rsidRDefault="003A17A4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Seminar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“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InVEST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– Urban Cooling Model and Applications” at KMUTT Steering Committee for Carbon Neutrality by 2040. KMUTT, Thailand (23/06/2021).</w:t>
      </w:r>
    </w:p>
    <w:p w14:paraId="66FDCA6F" w14:textId="77777777" w:rsidR="00A90527" w:rsidRPr="00CA0583" w:rsidRDefault="00A90527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14BE475" w14:textId="4960C5CA" w:rsidR="00A90527" w:rsidRPr="00CA0583" w:rsidRDefault="00A26326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lastRenderedPageBreak/>
        <w:t>Training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“Mapping Cultural Ecosystem Services using Public Participatory Mapping” at training on Approaches to Evaluating Ecosystem Services. Can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Tho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University, Vietnam (18/06/2021).</w:t>
      </w:r>
    </w:p>
    <w:p w14:paraId="47883811" w14:textId="77777777" w:rsidR="00A90527" w:rsidRPr="002A7862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4FDBBCAA" w14:textId="42A85E29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Professional Training</w:t>
      </w:r>
    </w:p>
    <w:p w14:paraId="7EF5605D" w14:textId="31A4CB0C" w:rsidR="001F420D" w:rsidRPr="001F420D" w:rsidRDefault="001F420D" w:rsidP="001F420D">
      <w:pPr>
        <w:spacing w:line="22" w:lineRule="atLeast"/>
        <w:rPr>
          <w:rStyle w:val="StyleBodyTimesNewRomanBold"/>
          <w:rFonts w:ascii="Linux Libertine" w:hAnsi="Linux Libertine" w:cs="Linux Libertine"/>
          <w:sz w:val="22"/>
          <w:szCs w:val="22"/>
        </w:rPr>
      </w:pPr>
    </w:p>
    <w:p w14:paraId="514A6DE7" w14:textId="2CCB61EA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Dec 2019: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Remote Sensing Land use/cover Change and Climate Impacts in Coastal Zone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”. South/Southeast Asia Research Initiative (SARI), Land cover/land use Change Program, </w:t>
      </w:r>
      <w:proofErr w:type="gramStart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NASA</w:t>
      </w:r>
      <w:proofErr w:type="gramEnd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and Prince of </w:t>
      </w:r>
      <w:proofErr w:type="spellStart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Songkla</w:t>
      </w:r>
      <w:proofErr w:type="spellEnd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University (Phuket, Thailand).</w:t>
      </w:r>
    </w:p>
    <w:p w14:paraId="117805FB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2F670DFC" w14:textId="448A3BF6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Dec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R-Statistics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”. Nagasaki University and Can </w:t>
      </w:r>
      <w:proofErr w:type="spellStart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Tho</w:t>
      </w:r>
      <w:proofErr w:type="spellEnd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University (Can </w:t>
      </w:r>
      <w:proofErr w:type="spellStart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Tho</w:t>
      </w:r>
      <w:proofErr w:type="spellEnd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Vietnam).</w:t>
      </w:r>
    </w:p>
    <w:p w14:paraId="062B14AD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1F9058F0" w14:textId="38156CBA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Oct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Google Earth Engine Training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HCMC Institute of Resources Geography and SERVIR-Mekong (HCMC, Vietnam).</w:t>
      </w:r>
    </w:p>
    <w:p w14:paraId="28F8E1A1" w14:textId="77777777" w:rsidR="006374F5" w:rsidRDefault="006374F5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7FB0A13C" w14:textId="20CC1331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July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Water and Its many issues: Methods and Cross-cutting analysis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”. Asian water platform 2018 - WANASEA (Can </w:t>
      </w:r>
      <w:proofErr w:type="spellStart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Tho</w:t>
      </w:r>
      <w:proofErr w:type="spellEnd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Vietnam).</w:t>
      </w:r>
    </w:p>
    <w:p w14:paraId="5008F69F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362687E3" w14:textId="02EA17F8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Mar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GeoServices-4-Sustainability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 - Smart City and GIS for Health modules. University of Salzburg and Nanjing Normal University (Nanjing, China).</w:t>
      </w:r>
    </w:p>
    <w:p w14:paraId="69A62F47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7F37EA80" w14:textId="25ED8E12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Dec 2016: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Methods and Practices for Analyzing Local Ecological Knowledge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”, Social Science Summer School (SSSS) of SEDES IJL and HCM University of Science (HCMC, Vietnam)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</w:t>
      </w:r>
    </w:p>
    <w:p w14:paraId="2570059C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1F2C24F1" w14:textId="26015205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Nov 2016: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Stable Isotope Analysis for the Study of Coastal Food Webs: Theory and Practice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”, SEDES IJL (HCMC, Vietnam)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</w:t>
      </w:r>
    </w:p>
    <w:p w14:paraId="1BB461A3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35FB0094" w14:textId="63327336" w:rsidR="00CC6C7F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Nov 2016: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Ecosystem-based Adaptation Approach for Sustainable Management and Governance of Coastal Ecosystems (ENGAGE)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”. AITVN (Can </w:t>
      </w:r>
      <w:proofErr w:type="spellStart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Tho</w:t>
      </w:r>
      <w:proofErr w:type="spellEnd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Vietnam).</w:t>
      </w:r>
    </w:p>
    <w:p w14:paraId="217AC8DE" w14:textId="77777777" w:rsidR="001F420D" w:rsidRPr="002A7862" w:rsidRDefault="001F420D" w:rsidP="001F420D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7A445C0D" w14:textId="77777777" w:rsidR="00CC6C7F" w:rsidRPr="00CC6C7F" w:rsidRDefault="00CC6C7F" w:rsidP="00CC6C7F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CC6C7F">
        <w:rPr>
          <w:rFonts w:ascii="Linux Libertine" w:hAnsi="Linux Libertine" w:cs="Linux Libertine"/>
          <w:sz w:val="28"/>
          <w:szCs w:val="28"/>
        </w:rPr>
        <w:t>Projects</w:t>
      </w:r>
    </w:p>
    <w:p w14:paraId="2C21A6B1" w14:textId="77777777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2B8C5DF4" w14:textId="297FA07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“So COOL KMUTT Plan” (2021). Funded by KMUTT under KMUTT Steering Committee for Carbon Neutrality by 2040. Duties: Leader (01 subproject) &amp; Member (01 subproject).</w:t>
      </w:r>
    </w:p>
    <w:p w14:paraId="203B22F6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42FD3487" w14:textId="17B90046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“Land resource Assessment for Sustainable Development of Agriculture - Forestry - Fisheries and Socio-economic development in </w:t>
      </w:r>
      <w:proofErr w:type="gramStart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An</w:t>
      </w:r>
      <w:proofErr w:type="gramEnd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Bien District, </w:t>
      </w:r>
      <w:proofErr w:type="spellStart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Kien</w:t>
      </w:r>
      <w:proofErr w:type="spellEnd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</w:t>
      </w:r>
      <w:proofErr w:type="spellStart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Giang</w:t>
      </w:r>
      <w:proofErr w:type="spellEnd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Province” (2020). Duty: Remote sensing Technical Assistance.</w:t>
      </w:r>
    </w:p>
    <w:p w14:paraId="2F4C4D28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06D5058C" w14:textId="1D38B53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Can </w:t>
      </w:r>
      <w:proofErr w:type="spellStart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Tho</w:t>
      </w:r>
      <w:proofErr w:type="spellEnd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University Improvement Project (2017-2021</w:t>
      </w:r>
      <w:proofErr w:type="gramStart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).</w:t>
      </w:r>
      <w:proofErr w:type="gramEnd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Co-funded by JICA and Japanese ODA loan. Duties: Proposal Development (03 branch topics) &amp; Implementation (subproject ODA-E8).</w:t>
      </w:r>
    </w:p>
    <w:p w14:paraId="238C2BD0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354291EB" w14:textId="53798C9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“Monitoring the Development and Seasonal calendar of Rice for Forecasting Rice </w:t>
      </w:r>
      <w:proofErr w:type="gramStart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pests“</w:t>
      </w:r>
      <w:proofErr w:type="gramEnd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 Funded by Department of Cultivation and Plant Protection in Vinh Long province (2017). Duty: Remote sensing Technical Assistance.</w:t>
      </w:r>
    </w:p>
    <w:p w14:paraId="7912BE36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55E4B7D7" w14:textId="5F18238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“Solution for Cloud removal on MODIS time to Assess Variations of Rice crop Structures in the Mekong Delta region, Vietnam”. Funded by Can </w:t>
      </w:r>
      <w:proofErr w:type="spellStart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Tho</w:t>
      </w:r>
      <w:proofErr w:type="spellEnd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University (2017-2018). Duty: Member.</w:t>
      </w:r>
    </w:p>
    <w:p w14:paraId="3C174935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5DF61A00" w14:textId="45506564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“Impact Assessment of Climate Change on Aquaculture/Fisheries Household Livelihood in the Lower Mekong Delta, Vietnam”. Funded by SEARCA Seed Fund for Strategic Research and Training (SFRT) Program (2015-2016). Duty: Remote sensing Technical Assistance.</w:t>
      </w:r>
    </w:p>
    <w:p w14:paraId="58EC8EA5" w14:textId="77777777" w:rsidR="00CC6C7F" w:rsidRPr="002A7862" w:rsidRDefault="00CC6C7F" w:rsidP="00CC6C7F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1F1F1E24" w14:textId="77777777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lastRenderedPageBreak/>
        <w:t>Professional Service</w:t>
      </w:r>
    </w:p>
    <w:p w14:paraId="07D41782" w14:textId="77777777" w:rsidR="00251FA2" w:rsidRPr="00CA0583" w:rsidRDefault="00251FA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57D0283E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Peer-Reviewed Articles for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:</w:t>
      </w:r>
    </w:p>
    <w:p w14:paraId="529D6205" w14:textId="24050748" w:rsidR="00917F8F" w:rsidRDefault="00917F8F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917F8F">
        <w:rPr>
          <w:rStyle w:val="StyleBodyTimesNewRoman"/>
          <w:rFonts w:ascii="Linux Libertine" w:hAnsi="Linux Libertine" w:cs="Linux Libertine"/>
          <w:sz w:val="22"/>
          <w:szCs w:val="22"/>
        </w:rPr>
        <w:t>Environmental Challenges, Elsevier</w:t>
      </w:r>
    </w:p>
    <w:p w14:paraId="416CDFAD" w14:textId="5EAA9EDD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Heliyon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Elsevier</w:t>
      </w:r>
    </w:p>
    <w:p w14:paraId="40E5CD94" w14:textId="03C061EA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Journal of Applied Earth Observation and Geoinformation, Elsevier </w:t>
      </w:r>
    </w:p>
    <w:p w14:paraId="3A3E4584" w14:textId="06790B01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Geo-spatial Information Science, </w:t>
      </w:r>
      <w:proofErr w:type="gram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Taylor</w:t>
      </w:r>
      <w:proofErr w:type="gram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and Francis </w:t>
      </w:r>
    </w:p>
    <w:p w14:paraId="7A8D80C3" w14:textId="127301EA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Environmental Research Letters, IOP </w:t>
      </w:r>
    </w:p>
    <w:p w14:paraId="6EB400D3" w14:textId="611D315E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Environmental Research Communications, IOP </w:t>
      </w:r>
    </w:p>
    <w:p w14:paraId="65A751DB" w14:textId="37FBC84D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TEMA Journal of Land Use, Mobility and Environment </w:t>
      </w:r>
    </w:p>
    <w:p w14:paraId="1F877F30" w14:textId="224E2E03" w:rsidR="00251FA2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 42nd Asian Conference on Remote Sensing, AARS</w:t>
      </w:r>
    </w:p>
    <w:p w14:paraId="2C47E329" w14:textId="77777777" w:rsidR="00FF6CCB" w:rsidRPr="00CA0583" w:rsidRDefault="00FF6CCB" w:rsidP="00CA0583">
      <w:pPr>
        <w:spacing w:line="22" w:lineRule="atLeast"/>
        <w:ind w:left="360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EC3EC37" w14:textId="77777777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Computer Skills</w:t>
      </w:r>
    </w:p>
    <w:p w14:paraId="603C7FE8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459B3B15" w14:textId="5124513C" w:rsid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E65B4D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Remote sensing: </w:t>
      </w:r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ENVI, </w:t>
      </w:r>
      <w:proofErr w:type="spellStart"/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Ecognition</w:t>
      </w:r>
      <w:proofErr w:type="spellEnd"/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SNAP, Google Earth Engine.</w:t>
      </w:r>
    </w:p>
    <w:p w14:paraId="794D3B0B" w14:textId="77777777" w:rsidR="00E65B4D" w:rsidRP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6F3662B4" w14:textId="22DF0371" w:rsid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E65B4D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GIS: </w:t>
      </w:r>
      <w:proofErr w:type="spellStart"/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AcrGIS</w:t>
      </w:r>
      <w:proofErr w:type="spellEnd"/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, Quantum GIS, </w:t>
      </w:r>
      <w:proofErr w:type="spellStart"/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Mapinfo</w:t>
      </w:r>
      <w:proofErr w:type="spellEnd"/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Global Mapper.</w:t>
      </w:r>
    </w:p>
    <w:p w14:paraId="6093D5FF" w14:textId="77777777" w:rsidR="00E65B4D" w:rsidRP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2FA8D3FB" w14:textId="7024FA59" w:rsid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sz w:val="22"/>
          <w:szCs w:val="22"/>
        </w:rPr>
      </w:pPr>
      <w:r w:rsidRPr="00E65B4D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Programming and Statistics: </w:t>
      </w:r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R, GEE, SPSS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Python.</w:t>
      </w:r>
    </w:p>
    <w:p w14:paraId="7605A1FD" w14:textId="77777777" w:rsidR="00E65B4D" w:rsidRP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sz w:val="28"/>
          <w:szCs w:val="28"/>
        </w:rPr>
      </w:pPr>
    </w:p>
    <w:p w14:paraId="7E78317D" w14:textId="2FE4A7B0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References</w:t>
      </w:r>
    </w:p>
    <w:p w14:paraId="640F8829" w14:textId="77777777" w:rsidR="00251FA2" w:rsidRPr="00CA0583" w:rsidRDefault="00251FA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42E7818F" w14:textId="707A9DAA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Dr. </w:t>
      </w:r>
      <w:proofErr w:type="spellStart"/>
      <w:r w:rsidR="004C7F2D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Amnat</w:t>
      </w:r>
      <w:proofErr w:type="spellEnd"/>
      <w:r w:rsidR="004C7F2D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="004C7F2D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Chidthaisong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[</w:t>
      </w:r>
      <w:r w:rsidR="004C7F2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Assoc. Prof.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] </w:t>
      </w:r>
    </w:p>
    <w:p w14:paraId="46621DAC" w14:textId="227AC1EA" w:rsidR="00A90527" w:rsidRPr="00CA0583" w:rsidRDefault="004C7F2D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The Joint Graduate School of Energy and Environment </w:t>
      </w:r>
    </w:p>
    <w:p w14:paraId="3D191757" w14:textId="6D2C2751" w:rsidR="00A90527" w:rsidRPr="00CA0583" w:rsidRDefault="004C7F2D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King Mongkut’s University of Technology Thonburi, Thailand</w:t>
      </w:r>
    </w:p>
    <w:p w14:paraId="0BD1B190" w14:textId="416B080F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2" w:history="1">
        <w:r w:rsidR="006903C8" w:rsidRPr="00182332">
          <w:rPr>
            <w:rStyle w:val="Hyperlink"/>
            <w:rFonts w:ascii="Linux Libertine" w:hAnsi="Linux Libertine" w:cs="Linux Libertine"/>
            <w:sz w:val="22"/>
            <w:szCs w:val="22"/>
          </w:rPr>
          <w:t>amnatcop18[at]gmail.com</w:t>
        </w:r>
      </w:hyperlink>
      <w:r w:rsidR="004C7F2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 / </w:t>
      </w:r>
      <w:hyperlink r:id="rId23" w:history="1">
        <w:proofErr w:type="spellStart"/>
        <w:r w:rsidR="004C7F2D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amnat.chi</w:t>
        </w:r>
        <w:proofErr w:type="spellEnd"/>
        <w:r w:rsidR="006903C8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="004C7F2D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kmutt.ac.th</w:t>
        </w:r>
      </w:hyperlink>
      <w:r w:rsidR="004C7F2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069587E8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F6341E8" w14:textId="15C8AE1F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Dr. </w:t>
      </w:r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Nguyen </w:t>
      </w:r>
      <w:proofErr w:type="spellStart"/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Thi</w:t>
      </w:r>
      <w:proofErr w:type="spellEnd"/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 Hong Diep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[Assoc. Prof.]</w:t>
      </w:r>
    </w:p>
    <w:p w14:paraId="4DE4562B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College of Environment and Natural resources, </w:t>
      </w:r>
    </w:p>
    <w:p w14:paraId="4BCA973F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Can </w:t>
      </w:r>
      <w:proofErr w:type="spellStart"/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>Tho</w:t>
      </w:r>
      <w:proofErr w:type="spellEnd"/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University, Vietnam</w:t>
      </w:r>
    </w:p>
    <w:p w14:paraId="36192DBE" w14:textId="08D71863" w:rsidR="005C14B6" w:rsidRPr="005C14B6" w:rsidRDefault="00CE1A0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4" w:history="1">
        <w:proofErr w:type="spellStart"/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nthdiep</w:t>
        </w:r>
        <w:proofErr w:type="spellEnd"/>
        <w:r w:rsidR="006903C8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ctu.edu.vn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081040F8" w14:textId="77777777" w:rsidR="00804A59" w:rsidRPr="005C14B6" w:rsidRDefault="00804A59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FA1C037" w14:textId="0BCF408C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Dr. Phan </w:t>
      </w:r>
      <w:proofErr w:type="spellStart"/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Kieu</w:t>
      </w:r>
      <w:proofErr w:type="spellEnd"/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 Diem</w:t>
      </w:r>
      <w:r w:rsidR="007E7E92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="007E7E92" w:rsidRPr="007E7E92">
        <w:rPr>
          <w:rStyle w:val="StyleBodyTimesNewRoman"/>
          <w:rFonts w:ascii="Linux Libertine" w:hAnsi="Linux Libertine" w:cs="Linux Libertine"/>
          <w:sz w:val="22"/>
          <w:szCs w:val="22"/>
        </w:rPr>
        <w:t>[</w:t>
      </w:r>
      <w:r w:rsidR="007E7E92" w:rsidRPr="0087144A">
        <w:rPr>
          <w:rStyle w:val="StyleBodyTimesNewRoman"/>
          <w:rFonts w:ascii="Linux Libertine" w:hAnsi="Linux Libertine" w:cs="Linux Libertine"/>
          <w:sz w:val="22"/>
          <w:szCs w:val="22"/>
        </w:rPr>
        <w:t>Deputy Head of Department</w:t>
      </w:r>
      <w:r w:rsidR="007E7E92">
        <w:rPr>
          <w:rStyle w:val="StyleBodyTimesNewRoman"/>
          <w:rFonts w:ascii="Linux Libertine" w:hAnsi="Linux Libertine" w:cs="Linux Libertine"/>
          <w:sz w:val="22"/>
          <w:szCs w:val="22"/>
        </w:rPr>
        <w:t>]</w:t>
      </w:r>
    </w:p>
    <w:p w14:paraId="3B57CDEE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College of Environment and Natural resources, </w:t>
      </w:r>
    </w:p>
    <w:p w14:paraId="3283F608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Can </w:t>
      </w:r>
      <w:proofErr w:type="spellStart"/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>Tho</w:t>
      </w:r>
      <w:proofErr w:type="spellEnd"/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University, Vietnam</w:t>
      </w:r>
    </w:p>
    <w:p w14:paraId="73528FC3" w14:textId="542201FB" w:rsidR="005C14B6" w:rsidRPr="00CA0583" w:rsidRDefault="00CE1A0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5" w:history="1">
        <w:proofErr w:type="spellStart"/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pkdiem</w:t>
        </w:r>
        <w:proofErr w:type="spellEnd"/>
        <w:r w:rsidR="006903C8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="000760F1">
          <w:rPr>
            <w:rStyle w:val="Hyperlink"/>
            <w:rFonts w:ascii="Linux Libertine" w:hAnsi="Linux Libertine" w:cs="Linux Libertine"/>
            <w:sz w:val="22"/>
            <w:szCs w:val="22"/>
          </w:rPr>
          <w:t>c</w:t>
        </w:r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tu.edu.vn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D978933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1977623D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sectPr w:rsidR="00A90527" w:rsidRPr="00CA0583" w:rsidSect="00E5604B">
      <w:footerReference w:type="default" r:id="rId26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0490A" w14:textId="77777777" w:rsidR="002A1E9F" w:rsidRDefault="002A1E9F" w:rsidP="005A7565">
      <w:r>
        <w:separator/>
      </w:r>
    </w:p>
  </w:endnote>
  <w:endnote w:type="continuationSeparator" w:id="0">
    <w:p w14:paraId="0412C01A" w14:textId="77777777" w:rsidR="002A1E9F" w:rsidRDefault="002A1E9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BDDA" w14:textId="66E45CF4" w:rsidR="00E85944" w:rsidRPr="002D0E48" w:rsidRDefault="008D0D4B" w:rsidP="004725C4">
    <w:pPr>
      <w:pStyle w:val="Footer"/>
      <w:jc w:val="right"/>
      <w:rPr>
        <w:rFonts w:ascii="Linux Libertine" w:hAnsi="Linux Libertine" w:cs="Linux Libertine"/>
        <w:i/>
        <w:iCs/>
        <w:sz w:val="18"/>
        <w:szCs w:val="22"/>
      </w:rPr>
    </w:pPr>
    <w:r w:rsidRPr="00B324D6">
      <w:rPr>
        <w:rStyle w:val="PageNumber"/>
        <w:rFonts w:ascii="Linux Libertine" w:hAnsi="Linux Libertine" w:cs="Linux Libertine"/>
        <w:sz w:val="18"/>
        <w:szCs w:val="22"/>
      </w:rPr>
      <w:t>Can Trong Nguyen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t xml:space="preserve"> - 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begin"/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instrText xml:space="preserve"> PAGE </w:instrTex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separate"/>
    </w:r>
    <w:r w:rsidR="003B19FB" w:rsidRPr="00B324D6">
      <w:rPr>
        <w:rStyle w:val="PageNumber"/>
        <w:rFonts w:ascii="Linux Libertine" w:hAnsi="Linux Libertine" w:cs="Linux Libertine"/>
        <w:noProof/>
        <w:sz w:val="18"/>
        <w:szCs w:val="22"/>
      </w:rPr>
      <w:t>1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end"/>
    </w:r>
    <w:r w:rsidR="000D4F51">
      <w:rPr>
        <w:rStyle w:val="PageNumber"/>
        <w:rFonts w:ascii="Linux Libertine" w:hAnsi="Linux Libertine" w:cs="Linux Libertine"/>
        <w:sz w:val="18"/>
        <w:szCs w:val="22"/>
      </w:rPr>
      <w:t xml:space="preserve"> </w:t>
    </w:r>
    <w:r w:rsidR="007A3E7D">
      <w:rPr>
        <w:rStyle w:val="PageNumber"/>
        <w:rFonts w:ascii="Linux Libertine" w:hAnsi="Linux Libertine" w:cs="Linux Libertine"/>
        <w:sz w:val="18"/>
        <w:szCs w:val="22"/>
      </w:rPr>
      <w:t>|</w:t>
    </w:r>
    <w:r w:rsidR="000D4F51">
      <w:rPr>
        <w:rStyle w:val="PageNumber"/>
        <w:rFonts w:ascii="Linux Libertine" w:hAnsi="Linux Libertine" w:cs="Linux Libertine"/>
        <w:sz w:val="18"/>
        <w:szCs w:val="22"/>
      </w:rPr>
      <w:t xml:space="preserve"> </w:t>
    </w:r>
    <w:r w:rsidR="000D4F51" w:rsidRPr="002D0E48">
      <w:rPr>
        <w:rStyle w:val="PageNumber"/>
        <w:rFonts w:ascii="Linux Libertine" w:hAnsi="Linux Libertine" w:cs="Linux Libertine"/>
        <w:i/>
        <w:iCs/>
        <w:sz w:val="18"/>
        <w:szCs w:val="22"/>
      </w:rPr>
      <w:t>update 11/05/2022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CFA4B" w14:textId="77777777" w:rsidR="002A1E9F" w:rsidRDefault="002A1E9F" w:rsidP="005A7565">
      <w:r>
        <w:separator/>
      </w:r>
    </w:p>
  </w:footnote>
  <w:footnote w:type="continuationSeparator" w:id="0">
    <w:p w14:paraId="48792A6D" w14:textId="77777777" w:rsidR="002A1E9F" w:rsidRDefault="002A1E9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01764"/>
    <w:multiLevelType w:val="hybridMultilevel"/>
    <w:tmpl w:val="2C68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8346E"/>
    <w:multiLevelType w:val="multilevel"/>
    <w:tmpl w:val="5AB0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8708C"/>
    <w:multiLevelType w:val="hybridMultilevel"/>
    <w:tmpl w:val="3DBEF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0658773">
    <w:abstractNumId w:val="0"/>
  </w:num>
  <w:num w:numId="2" w16cid:durableId="1329867490">
    <w:abstractNumId w:val="6"/>
  </w:num>
  <w:num w:numId="3" w16cid:durableId="1845322917">
    <w:abstractNumId w:val="7"/>
  </w:num>
  <w:num w:numId="4" w16cid:durableId="409079660">
    <w:abstractNumId w:val="5"/>
  </w:num>
  <w:num w:numId="5" w16cid:durableId="1445272007">
    <w:abstractNumId w:val="8"/>
  </w:num>
  <w:num w:numId="6" w16cid:durableId="611328143">
    <w:abstractNumId w:val="3"/>
  </w:num>
  <w:num w:numId="7" w16cid:durableId="1855414544">
    <w:abstractNumId w:val="4"/>
  </w:num>
  <w:num w:numId="8" w16cid:durableId="404185669">
    <w:abstractNumId w:val="2"/>
  </w:num>
  <w:num w:numId="9" w16cid:durableId="372732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2N7U0NDOxNDQ3NzJW0lEKTi0uzszPAykwrAUAY26tMywAAAA="/>
  </w:docVars>
  <w:rsids>
    <w:rsidRoot w:val="001E00C3"/>
    <w:rsid w:val="00004A14"/>
    <w:rsid w:val="0000766E"/>
    <w:rsid w:val="00007EDD"/>
    <w:rsid w:val="000208CD"/>
    <w:rsid w:val="00030BE6"/>
    <w:rsid w:val="000311B4"/>
    <w:rsid w:val="00035598"/>
    <w:rsid w:val="00057CEF"/>
    <w:rsid w:val="000620E3"/>
    <w:rsid w:val="000643B3"/>
    <w:rsid w:val="0006475C"/>
    <w:rsid w:val="000760F1"/>
    <w:rsid w:val="0008209E"/>
    <w:rsid w:val="00086E3B"/>
    <w:rsid w:val="00091152"/>
    <w:rsid w:val="000A3ED8"/>
    <w:rsid w:val="000B4391"/>
    <w:rsid w:val="000B713F"/>
    <w:rsid w:val="000C409E"/>
    <w:rsid w:val="000D2351"/>
    <w:rsid w:val="000D4F51"/>
    <w:rsid w:val="000E0E43"/>
    <w:rsid w:val="000E3775"/>
    <w:rsid w:val="000E6D36"/>
    <w:rsid w:val="00101BC1"/>
    <w:rsid w:val="00125E98"/>
    <w:rsid w:val="00134CEA"/>
    <w:rsid w:val="00136592"/>
    <w:rsid w:val="0015295F"/>
    <w:rsid w:val="00157C8D"/>
    <w:rsid w:val="00162986"/>
    <w:rsid w:val="00182B0A"/>
    <w:rsid w:val="00186177"/>
    <w:rsid w:val="001A5954"/>
    <w:rsid w:val="001A70EE"/>
    <w:rsid w:val="001B0371"/>
    <w:rsid w:val="001B4987"/>
    <w:rsid w:val="001C29E5"/>
    <w:rsid w:val="001C6333"/>
    <w:rsid w:val="001E00C3"/>
    <w:rsid w:val="001E0FD6"/>
    <w:rsid w:val="001E1055"/>
    <w:rsid w:val="001E6A4B"/>
    <w:rsid w:val="001F420D"/>
    <w:rsid w:val="001F7FB3"/>
    <w:rsid w:val="00211270"/>
    <w:rsid w:val="00213C4B"/>
    <w:rsid w:val="00214935"/>
    <w:rsid w:val="002343A1"/>
    <w:rsid w:val="00240C0F"/>
    <w:rsid w:val="00241560"/>
    <w:rsid w:val="0024293F"/>
    <w:rsid w:val="00251FA2"/>
    <w:rsid w:val="00280927"/>
    <w:rsid w:val="00292655"/>
    <w:rsid w:val="002A1E9F"/>
    <w:rsid w:val="002A2323"/>
    <w:rsid w:val="002A54EA"/>
    <w:rsid w:val="002A7862"/>
    <w:rsid w:val="002C7E58"/>
    <w:rsid w:val="002D0E48"/>
    <w:rsid w:val="003044DD"/>
    <w:rsid w:val="003101C4"/>
    <w:rsid w:val="00310586"/>
    <w:rsid w:val="00311906"/>
    <w:rsid w:val="00325848"/>
    <w:rsid w:val="00326FC9"/>
    <w:rsid w:val="0033557D"/>
    <w:rsid w:val="00341116"/>
    <w:rsid w:val="0035449E"/>
    <w:rsid w:val="0035504B"/>
    <w:rsid w:val="00363CFD"/>
    <w:rsid w:val="00381598"/>
    <w:rsid w:val="003A0D27"/>
    <w:rsid w:val="003A17A4"/>
    <w:rsid w:val="003A1C4A"/>
    <w:rsid w:val="003A6261"/>
    <w:rsid w:val="003B0E04"/>
    <w:rsid w:val="003B19FB"/>
    <w:rsid w:val="003B278B"/>
    <w:rsid w:val="003D036C"/>
    <w:rsid w:val="003D2340"/>
    <w:rsid w:val="003E0912"/>
    <w:rsid w:val="003E0DCE"/>
    <w:rsid w:val="003E325C"/>
    <w:rsid w:val="003E3345"/>
    <w:rsid w:val="003E799E"/>
    <w:rsid w:val="0040583C"/>
    <w:rsid w:val="00406BF8"/>
    <w:rsid w:val="0041497B"/>
    <w:rsid w:val="0042225E"/>
    <w:rsid w:val="004367C1"/>
    <w:rsid w:val="00444D0A"/>
    <w:rsid w:val="0045786E"/>
    <w:rsid w:val="004623D8"/>
    <w:rsid w:val="004663D9"/>
    <w:rsid w:val="004725C4"/>
    <w:rsid w:val="004744E4"/>
    <w:rsid w:val="004A1D64"/>
    <w:rsid w:val="004A4730"/>
    <w:rsid w:val="004A4D6F"/>
    <w:rsid w:val="004C4A7A"/>
    <w:rsid w:val="004C7F2D"/>
    <w:rsid w:val="004E5C39"/>
    <w:rsid w:val="004E676C"/>
    <w:rsid w:val="004E67CD"/>
    <w:rsid w:val="0050439D"/>
    <w:rsid w:val="00515F4E"/>
    <w:rsid w:val="00525272"/>
    <w:rsid w:val="00532F85"/>
    <w:rsid w:val="00555180"/>
    <w:rsid w:val="005709EC"/>
    <w:rsid w:val="0058698A"/>
    <w:rsid w:val="00593EDD"/>
    <w:rsid w:val="005965D6"/>
    <w:rsid w:val="005A7565"/>
    <w:rsid w:val="005C14B6"/>
    <w:rsid w:val="005D7769"/>
    <w:rsid w:val="00605767"/>
    <w:rsid w:val="0061319B"/>
    <w:rsid w:val="006171A5"/>
    <w:rsid w:val="00624B91"/>
    <w:rsid w:val="00624C57"/>
    <w:rsid w:val="006257B5"/>
    <w:rsid w:val="006339DA"/>
    <w:rsid w:val="00635AE1"/>
    <w:rsid w:val="006374F5"/>
    <w:rsid w:val="00644F9A"/>
    <w:rsid w:val="00645D71"/>
    <w:rsid w:val="00653411"/>
    <w:rsid w:val="00684D92"/>
    <w:rsid w:val="0068627A"/>
    <w:rsid w:val="006903C8"/>
    <w:rsid w:val="0069536A"/>
    <w:rsid w:val="006B0C3E"/>
    <w:rsid w:val="006D230D"/>
    <w:rsid w:val="00701935"/>
    <w:rsid w:val="00701A22"/>
    <w:rsid w:val="00702CF3"/>
    <w:rsid w:val="00712EA5"/>
    <w:rsid w:val="007206A2"/>
    <w:rsid w:val="00730386"/>
    <w:rsid w:val="00743C1C"/>
    <w:rsid w:val="00760B10"/>
    <w:rsid w:val="0078435B"/>
    <w:rsid w:val="0078543C"/>
    <w:rsid w:val="007A360B"/>
    <w:rsid w:val="007A38BE"/>
    <w:rsid w:val="007A3E7D"/>
    <w:rsid w:val="007B3558"/>
    <w:rsid w:val="007C4F04"/>
    <w:rsid w:val="007C56F7"/>
    <w:rsid w:val="007C734D"/>
    <w:rsid w:val="007D1D43"/>
    <w:rsid w:val="007E6784"/>
    <w:rsid w:val="007E7E92"/>
    <w:rsid w:val="007F3ECF"/>
    <w:rsid w:val="00804A59"/>
    <w:rsid w:val="00814728"/>
    <w:rsid w:val="00847C89"/>
    <w:rsid w:val="008524B4"/>
    <w:rsid w:val="00866C45"/>
    <w:rsid w:val="0087144A"/>
    <w:rsid w:val="00877029"/>
    <w:rsid w:val="00883F1E"/>
    <w:rsid w:val="00891288"/>
    <w:rsid w:val="008A57C6"/>
    <w:rsid w:val="008A60B6"/>
    <w:rsid w:val="008C0BCB"/>
    <w:rsid w:val="008D0D4B"/>
    <w:rsid w:val="008D1992"/>
    <w:rsid w:val="008D41CD"/>
    <w:rsid w:val="008E1C15"/>
    <w:rsid w:val="009040C2"/>
    <w:rsid w:val="009050FA"/>
    <w:rsid w:val="0091028A"/>
    <w:rsid w:val="00911394"/>
    <w:rsid w:val="00917F8F"/>
    <w:rsid w:val="00930B52"/>
    <w:rsid w:val="00937295"/>
    <w:rsid w:val="00940F57"/>
    <w:rsid w:val="00953B7D"/>
    <w:rsid w:val="0095666A"/>
    <w:rsid w:val="00962343"/>
    <w:rsid w:val="009713EC"/>
    <w:rsid w:val="00981354"/>
    <w:rsid w:val="0098550F"/>
    <w:rsid w:val="009857BD"/>
    <w:rsid w:val="00986278"/>
    <w:rsid w:val="00986CFF"/>
    <w:rsid w:val="009B2F6D"/>
    <w:rsid w:val="009B301E"/>
    <w:rsid w:val="009C1ED2"/>
    <w:rsid w:val="009C6AA9"/>
    <w:rsid w:val="009C6E15"/>
    <w:rsid w:val="009E1A4C"/>
    <w:rsid w:val="00A02780"/>
    <w:rsid w:val="00A04473"/>
    <w:rsid w:val="00A05B20"/>
    <w:rsid w:val="00A07DE8"/>
    <w:rsid w:val="00A134A7"/>
    <w:rsid w:val="00A23D2E"/>
    <w:rsid w:val="00A26326"/>
    <w:rsid w:val="00A348B6"/>
    <w:rsid w:val="00A66AEF"/>
    <w:rsid w:val="00A806D2"/>
    <w:rsid w:val="00A90527"/>
    <w:rsid w:val="00A92FAA"/>
    <w:rsid w:val="00A938DE"/>
    <w:rsid w:val="00AA0CA0"/>
    <w:rsid w:val="00AA3B26"/>
    <w:rsid w:val="00AB4E74"/>
    <w:rsid w:val="00AD4718"/>
    <w:rsid w:val="00B15C81"/>
    <w:rsid w:val="00B210E1"/>
    <w:rsid w:val="00B324D6"/>
    <w:rsid w:val="00B474D0"/>
    <w:rsid w:val="00B67177"/>
    <w:rsid w:val="00B703F2"/>
    <w:rsid w:val="00B77C69"/>
    <w:rsid w:val="00B8192E"/>
    <w:rsid w:val="00B94AD5"/>
    <w:rsid w:val="00BA03D1"/>
    <w:rsid w:val="00BA4A75"/>
    <w:rsid w:val="00BA6ABC"/>
    <w:rsid w:val="00BB4681"/>
    <w:rsid w:val="00BC7DFE"/>
    <w:rsid w:val="00BE5705"/>
    <w:rsid w:val="00BF2BDF"/>
    <w:rsid w:val="00C10152"/>
    <w:rsid w:val="00C104D5"/>
    <w:rsid w:val="00C15355"/>
    <w:rsid w:val="00C26939"/>
    <w:rsid w:val="00C306A5"/>
    <w:rsid w:val="00C31926"/>
    <w:rsid w:val="00C503E6"/>
    <w:rsid w:val="00C510E1"/>
    <w:rsid w:val="00C535B8"/>
    <w:rsid w:val="00C55B0B"/>
    <w:rsid w:val="00C57AE1"/>
    <w:rsid w:val="00C622FC"/>
    <w:rsid w:val="00C626BE"/>
    <w:rsid w:val="00C70C0B"/>
    <w:rsid w:val="00C7118F"/>
    <w:rsid w:val="00C7161D"/>
    <w:rsid w:val="00C745AA"/>
    <w:rsid w:val="00C845B3"/>
    <w:rsid w:val="00C85FEC"/>
    <w:rsid w:val="00C878E0"/>
    <w:rsid w:val="00C933AE"/>
    <w:rsid w:val="00C968B1"/>
    <w:rsid w:val="00C969F0"/>
    <w:rsid w:val="00CA0583"/>
    <w:rsid w:val="00CB10ED"/>
    <w:rsid w:val="00CC6C7F"/>
    <w:rsid w:val="00CE1A06"/>
    <w:rsid w:val="00D11A4C"/>
    <w:rsid w:val="00D15AB1"/>
    <w:rsid w:val="00D17D1C"/>
    <w:rsid w:val="00D2390C"/>
    <w:rsid w:val="00D23D81"/>
    <w:rsid w:val="00D35F40"/>
    <w:rsid w:val="00D61365"/>
    <w:rsid w:val="00D65756"/>
    <w:rsid w:val="00D83A1D"/>
    <w:rsid w:val="00D86E11"/>
    <w:rsid w:val="00D965EB"/>
    <w:rsid w:val="00DA1702"/>
    <w:rsid w:val="00DC2E06"/>
    <w:rsid w:val="00DC693C"/>
    <w:rsid w:val="00DF1E3D"/>
    <w:rsid w:val="00E029AD"/>
    <w:rsid w:val="00E0425A"/>
    <w:rsid w:val="00E06A46"/>
    <w:rsid w:val="00E105CB"/>
    <w:rsid w:val="00E10B1B"/>
    <w:rsid w:val="00E176C1"/>
    <w:rsid w:val="00E2047E"/>
    <w:rsid w:val="00E32EC6"/>
    <w:rsid w:val="00E44059"/>
    <w:rsid w:val="00E5604B"/>
    <w:rsid w:val="00E6032B"/>
    <w:rsid w:val="00E61C27"/>
    <w:rsid w:val="00E65B4D"/>
    <w:rsid w:val="00E74BC9"/>
    <w:rsid w:val="00E84825"/>
    <w:rsid w:val="00E85944"/>
    <w:rsid w:val="00E969E4"/>
    <w:rsid w:val="00EA00B6"/>
    <w:rsid w:val="00EA1B79"/>
    <w:rsid w:val="00EA2F62"/>
    <w:rsid w:val="00EA4555"/>
    <w:rsid w:val="00EB2A92"/>
    <w:rsid w:val="00EC0D6D"/>
    <w:rsid w:val="00EC16EC"/>
    <w:rsid w:val="00ED01C6"/>
    <w:rsid w:val="00EF582B"/>
    <w:rsid w:val="00F005BD"/>
    <w:rsid w:val="00F07345"/>
    <w:rsid w:val="00F376E5"/>
    <w:rsid w:val="00F41E0C"/>
    <w:rsid w:val="00F4507D"/>
    <w:rsid w:val="00F54C46"/>
    <w:rsid w:val="00F61891"/>
    <w:rsid w:val="00F638D5"/>
    <w:rsid w:val="00F71A97"/>
    <w:rsid w:val="00F9715D"/>
    <w:rsid w:val="00FA43AC"/>
    <w:rsid w:val="00FA6849"/>
    <w:rsid w:val="00FA6A58"/>
    <w:rsid w:val="00FC47C9"/>
    <w:rsid w:val="00FC5919"/>
    <w:rsid w:val="00FD5B5D"/>
    <w:rsid w:val="00FE5369"/>
    <w:rsid w:val="00FF6CCB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1D5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5848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515F4E"/>
    <w:pPr>
      <w:tabs>
        <w:tab w:val="left" w:pos="360"/>
        <w:tab w:val="left" w:pos="720"/>
      </w:tabs>
      <w:spacing w:before="120" w:after="60" w:line="264" w:lineRule="auto"/>
      <w:ind w:firstLine="720"/>
      <w:jc w:val="both"/>
    </w:pPr>
    <w:rPr>
      <w:rFonts w:ascii="Linux Libertine" w:hAnsi="Linux Libertine"/>
      <w:color w:val="000000"/>
      <w:sz w:val="22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8D0D4B"/>
    <w:rPr>
      <w:rFonts w:ascii="Arial" w:hAnsi="Arial"/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StyleBodyTimesNewRoman">
    <w:name w:val="Style +Body (Times New Roman)"/>
    <w:basedOn w:val="DefaultParagraphFont"/>
    <w:rsid w:val="00E5604B"/>
    <w:rPr>
      <w:rFonts w:ascii="Arial" w:hAnsi="Arial"/>
    </w:rPr>
  </w:style>
  <w:style w:type="paragraph" w:customStyle="1" w:styleId="StyleHeading1BodyTimesNewRoman">
    <w:name w:val="Style Heading 1 + +Body (Times New Roman)"/>
    <w:basedOn w:val="Heading1"/>
    <w:rsid w:val="00E5604B"/>
    <w:rPr>
      <w:sz w:val="24"/>
    </w:rPr>
  </w:style>
  <w:style w:type="paragraph" w:customStyle="1" w:styleId="StyleBodyTimesNewRomanRight">
    <w:name w:val="Style +Body (Times New Roman) Right"/>
    <w:basedOn w:val="Normal"/>
    <w:rsid w:val="002A54EA"/>
    <w:pPr>
      <w:jc w:val="right"/>
    </w:pPr>
    <w:rPr>
      <w:rFonts w:ascii="Linux Libertine" w:hAnsi="Linux Libertine"/>
      <w:sz w:val="22"/>
      <w:szCs w:val="20"/>
    </w:rPr>
  </w:style>
  <w:style w:type="character" w:customStyle="1" w:styleId="StyleBodyTimesNewRomanItalic">
    <w:name w:val="Style +Body (Times New Roman) Italic"/>
    <w:basedOn w:val="DefaultParagraphFont"/>
    <w:rsid w:val="008D0D4B"/>
    <w:rPr>
      <w:rFonts w:ascii="Arial" w:hAnsi="Arial"/>
      <w:i/>
      <w:iCs/>
    </w:rPr>
  </w:style>
  <w:style w:type="character" w:customStyle="1" w:styleId="StyleBodyTimesNewRomanBold">
    <w:name w:val="Style +Body (Times New Roman) Bold"/>
    <w:basedOn w:val="DefaultParagraphFont"/>
    <w:rsid w:val="008D0D4B"/>
    <w:rPr>
      <w:rFonts w:ascii="Arial" w:hAnsi="Arial"/>
      <w:b/>
      <w:bCs/>
    </w:rPr>
  </w:style>
  <w:style w:type="character" w:customStyle="1" w:styleId="StyleBodyTimesNewRomanBoldSmallcapsKernat16pt">
    <w:name w:val="Style +Body (Times New Roman) Bold Small caps Kern at 16 pt"/>
    <w:basedOn w:val="DefaultParagraphFont"/>
    <w:rsid w:val="008D0D4B"/>
    <w:rPr>
      <w:rFonts w:ascii="Arial" w:hAnsi="Arial"/>
      <w:b/>
      <w:bCs/>
      <w:smallCaps/>
      <w:kern w:val="32"/>
    </w:rPr>
  </w:style>
  <w:style w:type="paragraph" w:customStyle="1" w:styleId="StyleBodyTimesNewRomanFirstline127cm">
    <w:name w:val="Style +Body (Times New Roman) First line:  1.27 cm"/>
    <w:basedOn w:val="Normal"/>
    <w:rsid w:val="008D0D4B"/>
    <w:pPr>
      <w:ind w:firstLine="720"/>
    </w:pPr>
    <w:rPr>
      <w:szCs w:val="20"/>
    </w:rPr>
  </w:style>
  <w:style w:type="paragraph" w:customStyle="1" w:styleId="StyleBodyTimesNewRomanLeft127cm">
    <w:name w:val="Style +Body (Times New Roman) Left:  1.27 cm"/>
    <w:basedOn w:val="Normal"/>
    <w:rsid w:val="008D0D4B"/>
    <w:pPr>
      <w:ind w:left="720"/>
    </w:pPr>
    <w:rPr>
      <w:szCs w:val="20"/>
    </w:rPr>
  </w:style>
  <w:style w:type="paragraph" w:customStyle="1" w:styleId="StyleNameBodyTimesNewRoman">
    <w:name w:val="Style Name + +Body (Times New Roman)"/>
    <w:basedOn w:val="Name"/>
    <w:rsid w:val="008D0D4B"/>
    <w:rPr>
      <w:bCs/>
    </w:rPr>
  </w:style>
  <w:style w:type="paragraph" w:customStyle="1" w:styleId="StyleHeading2BodyTimesNewRoman">
    <w:name w:val="Style Heading 2 + +Body (Times New Roman)"/>
    <w:basedOn w:val="Heading2"/>
    <w:rsid w:val="00B67177"/>
    <w:rPr>
      <w:i w:val="0"/>
    </w:rPr>
  </w:style>
  <w:style w:type="paragraph" w:styleId="ListParagraph">
    <w:name w:val="List Paragraph"/>
    <w:basedOn w:val="Normal"/>
    <w:uiPriority w:val="34"/>
    <w:qFormat/>
    <w:rsid w:val="0034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tcan93@gmail.com" TargetMode="External"/><Relationship Id="rId13" Type="http://schemas.openxmlformats.org/officeDocument/2006/relationships/hyperlink" Target="https://doi.org/10.3390/land10030231" TargetMode="External"/><Relationship Id="rId18" Type="http://schemas.openxmlformats.org/officeDocument/2006/relationships/hyperlink" Target="https://doi.org/10.31276/vjste.62(4).36-42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doi.org/10.1016/j.ecoser.2016.04.007" TargetMode="External"/><Relationship Id="rId7" Type="http://schemas.openxmlformats.org/officeDocument/2006/relationships/hyperlink" Target="mailto:trongcan.ng@gmail.com" TargetMode="External"/><Relationship Id="rId12" Type="http://schemas.openxmlformats.org/officeDocument/2006/relationships/hyperlink" Target="https://doi.org/10.3390/su131910942" TargetMode="External"/><Relationship Id="rId17" Type="http://schemas.openxmlformats.org/officeDocument/2006/relationships/hyperlink" Target="https://doi.org/10.1007/s11356-020-09157-6" TargetMode="External"/><Relationship Id="rId25" Type="http://schemas.openxmlformats.org/officeDocument/2006/relationships/hyperlink" Target="mailto:pkdiem@ctu.edu.v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ecoser.2021.101245" TargetMode="External"/><Relationship Id="rId20" Type="http://schemas.openxmlformats.org/officeDocument/2006/relationships/hyperlink" Target="https://doi.org/10.31276/VJSTE.61(2).35-4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88/1755-1315/964/1/012005" TargetMode="External"/><Relationship Id="rId24" Type="http://schemas.openxmlformats.org/officeDocument/2006/relationships/hyperlink" Target="mailto:nthdiep@ctu.edu.v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pce.2021.103065" TargetMode="External"/><Relationship Id="rId23" Type="http://schemas.openxmlformats.org/officeDocument/2006/relationships/hyperlink" Target="mailto:amnat.chi@kmutt.ac.th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i.org/10.1016/j.scs.2022.103882" TargetMode="External"/><Relationship Id="rId19" Type="http://schemas.openxmlformats.org/officeDocument/2006/relationships/hyperlink" Target="https://doi.org/10.25073/2588-1094/vnuees.43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ng.github.io" TargetMode="External"/><Relationship Id="rId14" Type="http://schemas.openxmlformats.org/officeDocument/2006/relationships/hyperlink" Target="https://doi.org/10.15625/2615-9783/16313" TargetMode="External"/><Relationship Id="rId22" Type="http://schemas.openxmlformats.org/officeDocument/2006/relationships/hyperlink" Target="mailto:amnatcop18[at]gmail.com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5</Pages>
  <Words>1808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12096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2022-05-05T14:36:00Z</dcterms:created>
  <dcterms:modified xsi:type="dcterms:W3CDTF">2022-05-11T06:02:00Z</dcterms:modified>
</cp:coreProperties>
</file>